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863494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:rsidR="00B64D38" w:rsidRDefault="00B64D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D7FAC" w:rsidRDefault="00DD7FA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 Wood</w:t>
                                      </w:r>
                                    </w:p>
                                  </w:sdtContent>
                                </w:sdt>
                                <w:p w:rsidR="00DD7FAC" w:rsidRDefault="00DD7FA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Notre Dame Catholic Sixth Form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Computer Science Dept.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D7FAC" w:rsidRDefault="00DD7FA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B64D38">
                                        <w:rPr>
                                          <w:rFonts w:asciiTheme="majorHAnsi" w:eastAsiaTheme="majorEastAsia" w:hAnsiTheme="majorHAnsi" w:cstheme="majorBidi"/>
                                          <w:sz w:val="72"/>
                                          <w:szCs w:val="72"/>
                                        </w:rPr>
                                        <w:t>A-Level Computer Science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D7FAC" w:rsidRDefault="00DD7FA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64D38"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36"/>
                                        </w:rPr>
                                        <w:t>Year 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36"/>
                                        </w:rPr>
                                        <w:t xml:space="preserve"> – Programming Challenges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qGoKBLQDAADe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" fillcolor="#1f4d78 [1604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D7FAC" w:rsidRDefault="00DD7FA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 Wood</w:t>
                                </w:r>
                              </w:p>
                            </w:sdtContent>
                          </w:sdt>
                          <w:p w:rsidR="00DD7FAC" w:rsidRDefault="00DD7FA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Notre Dame Catholic Sixth Form College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Computer Science Dept.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D7FAC" w:rsidRDefault="00DD7FA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B64D38">
                                  <w:rPr>
                                    <w:rFonts w:asciiTheme="majorHAnsi" w:eastAsiaTheme="majorEastAsia" w:hAnsiTheme="majorHAnsi" w:cstheme="majorBidi"/>
                                    <w:sz w:val="72"/>
                                    <w:szCs w:val="72"/>
                                  </w:rPr>
                                  <w:t>A-Level Computer Science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D7FAC" w:rsidRDefault="00DD7FA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B64D38"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>Year 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 – Programming Challenges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64D38" w:rsidRDefault="00B64D38">
          <w:pPr>
            <w:rPr>
              <w:rFonts w:asciiTheme="majorHAnsi" w:eastAsiaTheme="majorEastAsia" w:hAnsiTheme="majorHAnsi" w:cstheme="majorBidi"/>
              <w:sz w:val="72"/>
              <w:szCs w:val="72"/>
              <w:lang w:val="en-US" w:eastAsia="ja-JP"/>
            </w:rPr>
          </w:pPr>
          <w:r w:rsidRPr="00B64D38"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3895725</wp:posOffset>
                    </wp:positionV>
                    <wp:extent cx="573405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7FAC" w:rsidRPr="00E872B7" w:rsidRDefault="00DD7FAC" w:rsidP="007D68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B0F0"/>
                                    <w:sz w:val="56"/>
                                    <w:szCs w:val="36"/>
                                  </w:rPr>
                                </w:pPr>
                                <w:r w:rsidRPr="00E872B7">
                                  <w:rPr>
                                    <w:rFonts w:asciiTheme="majorHAnsi" w:eastAsiaTheme="majorEastAsia" w:hAnsiTheme="majorHAnsi" w:cstheme="majorBidi"/>
                                    <w:color w:val="00B0F0"/>
                                    <w:sz w:val="56"/>
                                    <w:szCs w:val="36"/>
                                  </w:rPr>
                                  <w:t xml:space="preserve">Coding Challenges – </w:t>
                                </w:r>
                                <w:r w:rsidRPr="00E872B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B0F0"/>
                                    <w:sz w:val="56"/>
                                    <w:szCs w:val="36"/>
                                  </w:rPr>
                                  <w:t>Volume 2</w:t>
                                </w:r>
                              </w:p>
                              <w:p w:rsidR="00DD7FAC" w:rsidRDefault="00DD7FA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DD7FAC" w:rsidRDefault="00DD7FA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DD7FAC" w:rsidRDefault="00DD7FA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Name:   </w:t>
                                </w:r>
                              </w:p>
                              <w:p w:rsidR="00DD7FAC" w:rsidRDefault="00DD7FA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DD7FAC" w:rsidRPr="00B64D38" w:rsidRDefault="00DD7FA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Class: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30" type="#_x0000_t202" style="position:absolute;margin-left:400.3pt;margin-top:306.75pt;width:45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" stroked="f">
                    <v:textbox style="mso-fit-shape-to-text:t">
                      <w:txbxContent>
                        <w:p w:rsidR="00DD7FAC" w:rsidRPr="00E872B7" w:rsidRDefault="00DD7FAC" w:rsidP="007D68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B0F0"/>
                              <w:sz w:val="56"/>
                              <w:szCs w:val="36"/>
                            </w:rPr>
                          </w:pPr>
                          <w:r w:rsidRPr="00E872B7">
                            <w:rPr>
                              <w:rFonts w:asciiTheme="majorHAnsi" w:eastAsiaTheme="majorEastAsia" w:hAnsiTheme="majorHAnsi" w:cstheme="majorBidi"/>
                              <w:color w:val="00B0F0"/>
                              <w:sz w:val="56"/>
                              <w:szCs w:val="36"/>
                            </w:rPr>
                            <w:t xml:space="preserve">Coding Challenges – </w:t>
                          </w:r>
                          <w:r w:rsidRPr="00E872B7">
                            <w:rPr>
                              <w:rFonts w:asciiTheme="majorHAnsi" w:eastAsiaTheme="majorEastAsia" w:hAnsiTheme="majorHAnsi" w:cstheme="majorBidi"/>
                              <w:b/>
                              <w:color w:val="00B0F0"/>
                              <w:sz w:val="56"/>
                              <w:szCs w:val="36"/>
                            </w:rPr>
                            <w:t>Volume 2</w:t>
                          </w:r>
                        </w:p>
                        <w:p w:rsidR="00DD7FAC" w:rsidRDefault="00DD7FA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</w:p>
                        <w:p w:rsidR="00DD7FAC" w:rsidRDefault="00DD7FA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</w:p>
                        <w:p w:rsidR="00DD7FAC" w:rsidRDefault="00DD7FA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t xml:space="preserve">Name:   </w:t>
                          </w:r>
                        </w:p>
                        <w:p w:rsidR="00DD7FAC" w:rsidRDefault="00DD7FA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:rsidR="00DD7FAC" w:rsidRPr="00B64D38" w:rsidRDefault="00DD7FA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t xml:space="preserve">Class:    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72"/>
              <w:szCs w:val="72"/>
            </w:rPr>
            <w:br w:type="page"/>
          </w:r>
        </w:p>
      </w:sdtContent>
    </w:sdt>
    <w:p w:rsidR="00C96C68" w:rsidRPr="00761EDF" w:rsidRDefault="00713813">
      <w:pPr>
        <w:rPr>
          <w:b/>
          <w:sz w:val="52"/>
          <w:szCs w:val="52"/>
        </w:rPr>
      </w:pPr>
      <w:r w:rsidRPr="00761EDF">
        <w:rPr>
          <w:b/>
          <w:sz w:val="52"/>
          <w:szCs w:val="52"/>
        </w:rPr>
        <w:lastRenderedPageBreak/>
        <w:t xml:space="preserve">Coding </w:t>
      </w:r>
      <w:r w:rsidR="00ED546A" w:rsidRPr="00761EDF">
        <w:rPr>
          <w:b/>
          <w:sz w:val="52"/>
          <w:szCs w:val="52"/>
        </w:rPr>
        <w:t xml:space="preserve">Challenges </w:t>
      </w:r>
      <w:r w:rsidR="00761EDF" w:rsidRPr="00761EDF">
        <w:rPr>
          <w:b/>
          <w:sz w:val="52"/>
          <w:szCs w:val="52"/>
        </w:rPr>
        <w:t>– Volume TWO</w:t>
      </w:r>
    </w:p>
    <w:p w:rsidR="00713813" w:rsidRDefault="00713813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</w:rPr>
        <w:id w:val="11122504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86739" w:rsidRPr="00886739" w:rsidRDefault="00886739">
          <w:pPr>
            <w:pStyle w:val="TOCHeading"/>
            <w:rPr>
              <w:color w:val="7030A0"/>
              <w:sz w:val="44"/>
            </w:rPr>
          </w:pPr>
          <w:r w:rsidRPr="00886739">
            <w:rPr>
              <w:color w:val="7030A0"/>
              <w:sz w:val="44"/>
            </w:rPr>
            <w:t>Table of Contents</w:t>
          </w:r>
        </w:p>
        <w:p w:rsidR="00D61D61" w:rsidRDefault="008867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8785" w:history="1">
            <w:r w:rsidR="00D61D61" w:rsidRPr="00D93B57">
              <w:rPr>
                <w:rStyle w:val="Hyperlink"/>
                <w:rFonts w:eastAsia="Times New Roman"/>
                <w:noProof/>
                <w:lang w:eastAsia="en-GB"/>
              </w:rPr>
              <w:t>Program 1 – Removing letters from strings.</w:t>
            </w:r>
            <w:r w:rsidR="00D61D61">
              <w:rPr>
                <w:noProof/>
                <w:webHidden/>
              </w:rPr>
              <w:tab/>
            </w:r>
            <w:r w:rsidR="00D61D61">
              <w:rPr>
                <w:noProof/>
                <w:webHidden/>
              </w:rPr>
              <w:fldChar w:fldCharType="begin"/>
            </w:r>
            <w:r w:rsidR="00D61D61">
              <w:rPr>
                <w:noProof/>
                <w:webHidden/>
              </w:rPr>
              <w:instrText xml:space="preserve"> PAGEREF _Toc19258785 \h </w:instrText>
            </w:r>
            <w:r w:rsidR="00D61D61">
              <w:rPr>
                <w:noProof/>
                <w:webHidden/>
              </w:rPr>
            </w:r>
            <w:r w:rsidR="00D61D61">
              <w:rPr>
                <w:noProof/>
                <w:webHidden/>
              </w:rPr>
              <w:fldChar w:fldCharType="separate"/>
            </w:r>
            <w:r w:rsidR="00D61D61">
              <w:rPr>
                <w:noProof/>
                <w:webHidden/>
              </w:rPr>
              <w:t>2</w:t>
            </w:r>
            <w:r w:rsidR="00D61D61">
              <w:rPr>
                <w:noProof/>
                <w:webHidden/>
              </w:rPr>
              <w:fldChar w:fldCharType="end"/>
            </w:r>
          </w:hyperlink>
        </w:p>
        <w:p w:rsidR="00D61D61" w:rsidRDefault="00D61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9258786" w:history="1">
            <w:r w:rsidRPr="00D93B57">
              <w:rPr>
                <w:rStyle w:val="Hyperlink"/>
                <w:noProof/>
                <w:lang w:eastAsia="en-GB"/>
              </w:rPr>
              <w:t>Program 2 – The Farm Problem.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61" w:rsidRDefault="00D61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9258787" w:history="1">
            <w:r w:rsidRPr="00D93B57">
              <w:rPr>
                <w:rStyle w:val="Hyperlink"/>
                <w:noProof/>
                <w:lang w:eastAsia="en-GB"/>
              </w:rPr>
              <w:t>Program 3 – Odd or Even input?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61" w:rsidRDefault="00D61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9258788" w:history="1">
            <w:r w:rsidRPr="00D93B57">
              <w:rPr>
                <w:rStyle w:val="Hyperlink"/>
                <w:noProof/>
                <w:lang w:eastAsia="en-GB"/>
              </w:rPr>
              <w:t>Program 4 – Multiple of ‘X’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61" w:rsidRDefault="00D61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9258789" w:history="1">
            <w:r w:rsidRPr="00D93B57">
              <w:rPr>
                <w:rStyle w:val="Hyperlink"/>
                <w:rFonts w:eastAsia="Times New Roman"/>
                <w:noProof/>
                <w:lang w:eastAsia="en-GB"/>
              </w:rPr>
              <w:t>Program 5 – Area of a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61" w:rsidRDefault="00D61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9258790" w:history="1">
            <w:r w:rsidRPr="00D93B57">
              <w:rPr>
                <w:rStyle w:val="Hyperlink"/>
                <w:rFonts w:eastAsia="Times New Roman"/>
                <w:noProof/>
                <w:lang w:eastAsia="en-GB"/>
              </w:rPr>
              <w:t>Program 6 – Check String for 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61" w:rsidRDefault="00D61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9258791" w:history="1">
            <w:r w:rsidRPr="00D93B57">
              <w:rPr>
                <w:rStyle w:val="Hyperlink"/>
                <w:rFonts w:eastAsia="Times New Roman"/>
                <w:noProof/>
                <w:lang w:eastAsia="en-GB"/>
              </w:rPr>
              <w:t>Program 7 – Piece of Cake / Slice of Pie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61" w:rsidRDefault="00D61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9258792" w:history="1">
            <w:r w:rsidRPr="00D93B57">
              <w:rPr>
                <w:rStyle w:val="Hyperlink"/>
                <w:rFonts w:eastAsia="Times New Roman"/>
                <w:noProof/>
                <w:lang w:eastAsia="en-GB"/>
              </w:rPr>
              <w:t>Program 8 – Missing 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61" w:rsidRDefault="00D61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9258793" w:history="1">
            <w:r w:rsidRPr="00D93B57">
              <w:rPr>
                <w:rStyle w:val="Hyperlink"/>
                <w:noProof/>
                <w:lang w:eastAsia="en-GB"/>
              </w:rPr>
              <w:t>Program 9 – Biggest/Smallest number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61" w:rsidRDefault="00D61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9258794" w:history="1">
            <w:r w:rsidRPr="00D93B57">
              <w:rPr>
                <w:rStyle w:val="Hyperlink"/>
                <w:rFonts w:eastAsia="Times New Roman"/>
                <w:noProof/>
                <w:lang w:eastAsia="en-GB"/>
              </w:rPr>
              <w:t>Program 10 – Word Count.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61" w:rsidRDefault="00D61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9258795" w:history="1">
            <w:r w:rsidRPr="00D93B57">
              <w:rPr>
                <w:rStyle w:val="Hyperlink"/>
                <w:rFonts w:eastAsia="Times New Roman"/>
                <w:noProof/>
                <w:lang w:eastAsia="en-GB"/>
              </w:rPr>
              <w:t xml:space="preserve">Program 11 – </w:t>
            </w:r>
            <w:r w:rsidRPr="00D93B57">
              <w:rPr>
                <w:rStyle w:val="Hyperlink"/>
                <w:noProof/>
                <w:lang w:eastAsia="en-GB"/>
              </w:rPr>
              <w:t>Reverse the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61" w:rsidRDefault="00D61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9258796" w:history="1">
            <w:r w:rsidRPr="00D93B57">
              <w:rPr>
                <w:rStyle w:val="Hyperlink"/>
                <w:rFonts w:eastAsia="Times New Roman"/>
                <w:noProof/>
                <w:lang w:eastAsia="en-GB"/>
              </w:rPr>
              <w:t>Program 12 – Vowel Replacer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61" w:rsidRDefault="00D61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9258797" w:history="1">
            <w:r w:rsidRPr="00D93B57">
              <w:rPr>
                <w:rStyle w:val="Hyperlink"/>
                <w:noProof/>
                <w:lang w:eastAsia="en-GB"/>
              </w:rPr>
              <w:t xml:space="preserve">Program 13 – </w:t>
            </w:r>
            <w:r w:rsidRPr="00D93B57">
              <w:rPr>
                <w:rStyle w:val="Hyperlink"/>
                <w:rFonts w:eastAsia="Times New Roman"/>
                <w:noProof/>
                <w:lang w:eastAsia="en-GB"/>
              </w:rPr>
              <w:t>Hacker Speak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739" w:rsidRDefault="00886739">
          <w:r>
            <w:rPr>
              <w:b/>
              <w:bCs/>
              <w:noProof/>
            </w:rPr>
            <w:fldChar w:fldCharType="end"/>
          </w:r>
        </w:p>
      </w:sdtContent>
    </w:sdt>
    <w:p w:rsidR="00C96C68" w:rsidRDefault="00C96C68">
      <w:r>
        <w:br w:type="page"/>
      </w:r>
    </w:p>
    <w:p w:rsidR="00614A29" w:rsidRDefault="00614A29" w:rsidP="00C96C68">
      <w:pPr>
        <w:pStyle w:val="Heading1"/>
        <w:rPr>
          <w:rFonts w:eastAsia="Times New Roman"/>
          <w:lang w:eastAsia="en-GB"/>
        </w:rPr>
      </w:pPr>
      <w:bookmarkStart w:id="0" w:name="_Toc525541923"/>
      <w:bookmarkStart w:id="1" w:name="_Toc18409585"/>
      <w:bookmarkStart w:id="2" w:name="_Toc19258785"/>
      <w:r>
        <w:rPr>
          <w:rFonts w:eastAsia="Times New Roman"/>
          <w:lang w:eastAsia="en-GB"/>
        </w:rPr>
        <w:lastRenderedPageBreak/>
        <w:t xml:space="preserve">Program 1 – </w:t>
      </w:r>
      <w:r w:rsidR="00F7257D">
        <w:rPr>
          <w:rFonts w:eastAsia="Times New Roman"/>
          <w:lang w:eastAsia="en-GB"/>
        </w:rPr>
        <w:t>Removing let</w:t>
      </w:r>
      <w:bookmarkStart w:id="3" w:name="_GoBack"/>
      <w:bookmarkEnd w:id="3"/>
      <w:r w:rsidR="00F7257D">
        <w:rPr>
          <w:rFonts w:eastAsia="Times New Roman"/>
          <w:lang w:eastAsia="en-GB"/>
        </w:rPr>
        <w:t>ters from strings.</w:t>
      </w:r>
      <w:bookmarkEnd w:id="2"/>
    </w:p>
    <w:p w:rsidR="00614A29" w:rsidRDefault="00614A29" w:rsidP="00614A29">
      <w:pPr>
        <w:rPr>
          <w:lang w:eastAsia="en-GB"/>
        </w:rPr>
      </w:pPr>
    </w:p>
    <w:p w:rsidR="00C96C68" w:rsidRDefault="00C96C68" w:rsidP="00614A29">
      <w:pPr>
        <w:rPr>
          <w:lang w:eastAsia="en-GB"/>
        </w:rPr>
      </w:pPr>
      <w:r w:rsidRPr="00614A29">
        <w:rPr>
          <w:lang w:eastAsia="en-GB"/>
        </w:rPr>
        <w:t xml:space="preserve">Write a program </w:t>
      </w:r>
      <w:r w:rsidR="005E7BDF" w:rsidRPr="005E7BDF">
        <w:rPr>
          <w:lang w:eastAsia="en-GB"/>
        </w:rPr>
        <w:t>that removes the first and last characters from a string.</w:t>
      </w:r>
      <w:bookmarkEnd w:id="0"/>
      <w:bookmarkEnd w:id="1"/>
    </w:p>
    <w:p w:rsidR="005E7BDF" w:rsidRDefault="005E7BDF" w:rsidP="00614A29">
      <w:pPr>
        <w:rPr>
          <w:lang w:eastAsia="en-GB"/>
        </w:rPr>
      </w:pPr>
      <w:r>
        <w:rPr>
          <w:lang w:eastAsia="en-GB"/>
        </w:rPr>
        <w:t xml:space="preserve">E.g.  “Hello” </w:t>
      </w:r>
      <w:r>
        <w:rPr>
          <w:lang w:eastAsia="en-GB"/>
        </w:rPr>
        <w:sym w:font="Wingdings" w:char="F0E0"/>
      </w:r>
      <w:r>
        <w:rPr>
          <w:lang w:eastAsia="en-GB"/>
        </w:rPr>
        <w:t xml:space="preserve"> “ell”</w:t>
      </w:r>
    </w:p>
    <w:p w:rsidR="005F350E" w:rsidRPr="00614A29" w:rsidRDefault="005F350E" w:rsidP="00614A29">
      <w:pPr>
        <w:rPr>
          <w:lang w:eastAsia="en-GB"/>
        </w:rPr>
      </w:pPr>
    </w:p>
    <w:p w:rsidR="00DD7FAC" w:rsidRDefault="00DD7FAC">
      <w:pPr>
        <w:rPr>
          <w:lang w:eastAsia="en-GB"/>
        </w:rPr>
      </w:pPr>
      <w:bookmarkStart w:id="4" w:name="_Toc525541924"/>
      <w:bookmarkStart w:id="5" w:name="_Toc18409586"/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5718175" cy="2933700"/>
                <wp:effectExtent l="0" t="0" r="158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FAC" w:rsidRPr="006F3FFB" w:rsidRDefault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1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">
                <v:textbox>
                  <w:txbxContent>
                    <w:p w:rsidR="00DD7FAC" w:rsidRPr="006F3FFB" w:rsidRDefault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7FAC" w:rsidRDefault="00DD7FAC">
      <w:pPr>
        <w:rPr>
          <w:lang w:eastAsia="en-GB"/>
        </w:rPr>
      </w:pPr>
    </w:p>
    <w:p w:rsidR="003568FF" w:rsidRDefault="003568FF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eastAsia="en-GB"/>
        </w:rPr>
      </w:pPr>
      <w:r>
        <w:rPr>
          <w:lang w:eastAsia="en-GB"/>
        </w:rPr>
        <w:br w:type="page"/>
      </w:r>
    </w:p>
    <w:p w:rsidR="00614A29" w:rsidRDefault="00614A29" w:rsidP="00614A29">
      <w:pPr>
        <w:pStyle w:val="Heading1"/>
        <w:rPr>
          <w:lang w:eastAsia="en-GB"/>
        </w:rPr>
      </w:pPr>
      <w:bookmarkStart w:id="6" w:name="_Toc19258786"/>
      <w:r>
        <w:rPr>
          <w:lang w:eastAsia="en-GB"/>
        </w:rPr>
        <w:lastRenderedPageBreak/>
        <w:t xml:space="preserve">Program 2 – </w:t>
      </w:r>
      <w:r w:rsidR="003E64F2">
        <w:rPr>
          <w:lang w:eastAsia="en-GB"/>
        </w:rPr>
        <w:t>The Farm Problem.</w:t>
      </w:r>
      <w:bookmarkEnd w:id="6"/>
    </w:p>
    <w:p w:rsidR="00614A29" w:rsidRPr="00614A29" w:rsidRDefault="00614A29" w:rsidP="00614A29">
      <w:pPr>
        <w:rPr>
          <w:lang w:eastAsia="en-GB"/>
        </w:rPr>
      </w:pPr>
    </w:p>
    <w:p w:rsidR="00F7257D" w:rsidRDefault="00C96C68" w:rsidP="00614A29">
      <w:pPr>
        <w:rPr>
          <w:lang w:eastAsia="en-GB"/>
        </w:rPr>
      </w:pPr>
      <w:r w:rsidRPr="00C96C68">
        <w:rPr>
          <w:lang w:eastAsia="en-GB"/>
        </w:rPr>
        <w:t xml:space="preserve">Write a program that </w:t>
      </w:r>
      <w:r w:rsidR="00F7257D">
        <w:rPr>
          <w:lang w:eastAsia="en-GB"/>
        </w:rPr>
        <w:t>will calculate how many legs exist on a farm where you have</w:t>
      </w:r>
      <w:r w:rsidR="00F7257D" w:rsidRPr="00F7257D">
        <w:rPr>
          <w:lang w:eastAsia="en-GB"/>
        </w:rPr>
        <w:t xml:space="preserve"> chickens (2 legs), cows (4 legs)</w:t>
      </w:r>
      <w:r w:rsidR="00F7257D">
        <w:rPr>
          <w:lang w:eastAsia="en-GB"/>
        </w:rPr>
        <w:t xml:space="preserve">, </w:t>
      </w:r>
      <w:r w:rsidR="00F7257D" w:rsidRPr="00F7257D">
        <w:rPr>
          <w:lang w:eastAsia="en-GB"/>
        </w:rPr>
        <w:t>pigs (4 legs)</w:t>
      </w:r>
      <w:r w:rsidR="00F7257D">
        <w:rPr>
          <w:lang w:eastAsia="en-GB"/>
        </w:rPr>
        <w:t xml:space="preserve"> and farm workers (2 legs) </w:t>
      </w:r>
      <w:r w:rsidR="00F7257D" w:rsidRPr="00F7257D">
        <w:rPr>
          <w:lang w:eastAsia="en-GB"/>
        </w:rPr>
        <w:t xml:space="preserve">on your farm. </w:t>
      </w:r>
      <w:r w:rsidR="00F7257D">
        <w:rPr>
          <w:lang w:eastAsia="en-GB"/>
        </w:rPr>
        <w:t>The user should enter how many of each they have.</w:t>
      </w:r>
    </w:p>
    <w:p w:rsidR="00C96C68" w:rsidRDefault="00F7257D" w:rsidP="00614A29">
      <w:pPr>
        <w:rPr>
          <w:lang w:eastAsia="en-GB"/>
        </w:rPr>
      </w:pPr>
      <w:r w:rsidRPr="00F7257D">
        <w:rPr>
          <w:lang w:eastAsia="en-GB"/>
        </w:rPr>
        <w:t>Return the total number of legs on your farm.</w:t>
      </w:r>
      <w:bookmarkEnd w:id="4"/>
      <w:bookmarkEnd w:id="5"/>
    </w:p>
    <w:p w:rsidR="005F350E" w:rsidRPr="00C96C68" w:rsidRDefault="005F350E" w:rsidP="00614A29">
      <w:pPr>
        <w:rPr>
          <w:lang w:eastAsia="en-GB"/>
        </w:rPr>
      </w:pPr>
    </w:p>
    <w:p w:rsidR="006F3FFB" w:rsidRDefault="006F3FFB" w:rsidP="001B2B1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933700"/>
                <wp:effectExtent l="0" t="0" r="15875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FB" w:rsidRPr="006F3FFB" w:rsidRDefault="006F3FFB" w:rsidP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2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AaKAIAAEw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">
                <v:textbox>
                  <w:txbxContent>
                    <w:p w:rsidR="006F3FFB" w:rsidRPr="006F3FFB" w:rsidRDefault="006F3FFB" w:rsidP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6C68" w:rsidRDefault="00C96C68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:rsidR="00614A29" w:rsidRDefault="00614A29" w:rsidP="00C96C68">
      <w:pPr>
        <w:pStyle w:val="Heading1"/>
        <w:rPr>
          <w:lang w:eastAsia="en-GB"/>
        </w:rPr>
      </w:pPr>
      <w:bookmarkStart w:id="7" w:name="_Toc525541925"/>
      <w:bookmarkStart w:id="8" w:name="_Toc18409587"/>
      <w:bookmarkStart w:id="9" w:name="_Toc19258787"/>
      <w:r>
        <w:rPr>
          <w:lang w:eastAsia="en-GB"/>
        </w:rPr>
        <w:lastRenderedPageBreak/>
        <w:t xml:space="preserve">Program 3 – </w:t>
      </w:r>
      <w:r w:rsidR="00545E50">
        <w:rPr>
          <w:lang w:eastAsia="en-GB"/>
        </w:rPr>
        <w:t>Odd or Even input?</w:t>
      </w:r>
      <w:bookmarkEnd w:id="9"/>
    </w:p>
    <w:p w:rsidR="00614A29" w:rsidRDefault="00614A29" w:rsidP="00614A29">
      <w:pPr>
        <w:rPr>
          <w:lang w:eastAsia="en-GB"/>
        </w:rPr>
      </w:pPr>
    </w:p>
    <w:p w:rsidR="0068768D" w:rsidRDefault="008A75DB" w:rsidP="00614A29">
      <w:pPr>
        <w:rPr>
          <w:lang w:eastAsia="en-GB"/>
        </w:rPr>
      </w:pPr>
      <w:r w:rsidRPr="00C96C68">
        <w:rPr>
          <w:lang w:eastAsia="en-GB"/>
        </w:rPr>
        <w:t xml:space="preserve">Write a program to </w:t>
      </w:r>
      <w:r w:rsidR="00545E50">
        <w:rPr>
          <w:lang w:eastAsia="en-GB"/>
        </w:rPr>
        <w:t xml:space="preserve">take a number input </w:t>
      </w:r>
      <w:r w:rsidR="00545E50" w:rsidRPr="00545E50">
        <w:rPr>
          <w:lang w:eastAsia="en-GB"/>
        </w:rPr>
        <w:t xml:space="preserve">and </w:t>
      </w:r>
      <w:r w:rsidR="00545E50">
        <w:rPr>
          <w:lang w:eastAsia="en-GB"/>
        </w:rPr>
        <w:t xml:space="preserve">outputs </w:t>
      </w:r>
      <w:r w:rsidR="00545E50" w:rsidRPr="00545E50">
        <w:rPr>
          <w:lang w:eastAsia="en-GB"/>
        </w:rPr>
        <w:t>"even" for even numbers</w:t>
      </w:r>
      <w:r w:rsidR="00545E50">
        <w:rPr>
          <w:lang w:eastAsia="en-GB"/>
        </w:rPr>
        <w:t xml:space="preserve"> </w:t>
      </w:r>
      <w:r w:rsidR="00545E50" w:rsidRPr="00545E50">
        <w:rPr>
          <w:lang w:eastAsia="en-GB"/>
        </w:rPr>
        <w:t>and</w:t>
      </w:r>
      <w:r w:rsidR="00545E50">
        <w:rPr>
          <w:lang w:eastAsia="en-GB"/>
        </w:rPr>
        <w:t xml:space="preserve"> </w:t>
      </w:r>
      <w:r w:rsidR="00545E50" w:rsidRPr="00545E50">
        <w:rPr>
          <w:lang w:eastAsia="en-GB"/>
        </w:rPr>
        <w:t>"odd" for odd numbers.</w:t>
      </w:r>
      <w:bookmarkEnd w:id="7"/>
      <w:bookmarkEnd w:id="8"/>
    </w:p>
    <w:p w:rsidR="005F350E" w:rsidRPr="00C96C68" w:rsidRDefault="005F350E" w:rsidP="00614A29">
      <w:pPr>
        <w:rPr>
          <w:lang w:eastAsia="en-GB"/>
        </w:rPr>
      </w:pPr>
    </w:p>
    <w:p w:rsidR="001B2B17" w:rsidRDefault="006F3FFB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10" w:name="_Toc525541926"/>
      <w:bookmarkStart w:id="11" w:name="_Toc18409588"/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933700"/>
                <wp:effectExtent l="0" t="0" r="15875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FB" w:rsidRPr="006F3FFB" w:rsidRDefault="006F3FFB" w:rsidP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3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">
                <v:textbox>
                  <w:txbxContent>
                    <w:p w:rsidR="006F3FFB" w:rsidRPr="006F3FFB" w:rsidRDefault="006F3FFB" w:rsidP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B2B17">
        <w:rPr>
          <w:lang w:eastAsia="en-GB"/>
        </w:rPr>
        <w:br w:type="page"/>
      </w:r>
    </w:p>
    <w:p w:rsidR="001B2B17" w:rsidRDefault="001B2B17" w:rsidP="00290E6A">
      <w:pPr>
        <w:pStyle w:val="Heading1"/>
        <w:rPr>
          <w:lang w:eastAsia="en-GB"/>
        </w:rPr>
      </w:pPr>
      <w:bookmarkStart w:id="12" w:name="_Toc19258788"/>
      <w:r>
        <w:rPr>
          <w:lang w:eastAsia="en-GB"/>
        </w:rPr>
        <w:lastRenderedPageBreak/>
        <w:t xml:space="preserve">Program 4 – </w:t>
      </w:r>
      <w:r w:rsidR="00F51FF0">
        <w:rPr>
          <w:lang w:eastAsia="en-GB"/>
        </w:rPr>
        <w:t>Multiple of ‘X’</w:t>
      </w:r>
      <w:bookmarkEnd w:id="12"/>
    </w:p>
    <w:p w:rsidR="001B2B17" w:rsidRDefault="001B2B17" w:rsidP="001B2B17">
      <w:pPr>
        <w:rPr>
          <w:lang w:eastAsia="en-GB"/>
        </w:rPr>
      </w:pPr>
    </w:p>
    <w:p w:rsidR="00C96C68" w:rsidRDefault="00F51FF0" w:rsidP="00C96C68">
      <w:pPr>
        <w:rPr>
          <w:lang w:eastAsia="en-GB"/>
        </w:rPr>
      </w:pPr>
      <w:r>
        <w:rPr>
          <w:lang w:eastAsia="en-GB"/>
        </w:rPr>
        <w:t xml:space="preserve">Write a program </w:t>
      </w:r>
      <w:r w:rsidRPr="00F51FF0">
        <w:rPr>
          <w:lang w:eastAsia="en-GB"/>
        </w:rPr>
        <w:t xml:space="preserve">that takes </w:t>
      </w:r>
      <w:r>
        <w:rPr>
          <w:lang w:eastAsia="en-GB"/>
        </w:rPr>
        <w:t>two</w:t>
      </w:r>
      <w:r w:rsidRPr="00F51FF0">
        <w:rPr>
          <w:lang w:eastAsia="en-GB"/>
        </w:rPr>
        <w:t xml:space="preserve"> integer </w:t>
      </w:r>
      <w:r>
        <w:rPr>
          <w:lang w:eastAsia="en-GB"/>
        </w:rPr>
        <w:t xml:space="preserve">inputs </w:t>
      </w:r>
      <w:r w:rsidRPr="00F51FF0">
        <w:rPr>
          <w:lang w:eastAsia="en-GB"/>
        </w:rPr>
        <w:t xml:space="preserve">and returns true if </w:t>
      </w:r>
      <w:r>
        <w:rPr>
          <w:lang w:eastAsia="en-GB"/>
        </w:rPr>
        <w:t>the first number is</w:t>
      </w:r>
      <w:r w:rsidRPr="00F51FF0">
        <w:rPr>
          <w:lang w:eastAsia="en-GB"/>
        </w:rPr>
        <w:t xml:space="preserve"> divisible by </w:t>
      </w:r>
      <w:r>
        <w:rPr>
          <w:lang w:eastAsia="en-GB"/>
        </w:rPr>
        <w:t>the second</w:t>
      </w:r>
      <w:r w:rsidRPr="00F51FF0">
        <w:rPr>
          <w:lang w:eastAsia="en-GB"/>
        </w:rPr>
        <w:t>, otherwise return false.</w:t>
      </w:r>
      <w:bookmarkEnd w:id="10"/>
      <w:bookmarkEnd w:id="11"/>
    </w:p>
    <w:p w:rsidR="005F350E" w:rsidRDefault="005F350E" w:rsidP="00C96C68">
      <w:pPr>
        <w:rPr>
          <w:lang w:eastAsia="en-GB"/>
        </w:rPr>
      </w:pPr>
    </w:p>
    <w:p w:rsidR="00290E6A" w:rsidRDefault="006F3FFB" w:rsidP="006F3FFB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933700"/>
                <wp:effectExtent l="0" t="0" r="15875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FB" w:rsidRPr="006F3FFB" w:rsidRDefault="006F3FFB" w:rsidP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4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3WKAIAAEw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">
                <v:textbox>
                  <w:txbxContent>
                    <w:p w:rsidR="006F3FFB" w:rsidRPr="006F3FFB" w:rsidRDefault="006F3FFB" w:rsidP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90E6A" w:rsidRPr="00C96C68">
        <w:rPr>
          <w:lang w:eastAsia="en-GB"/>
        </w:rPr>
        <w:t> </w:t>
      </w:r>
    </w:p>
    <w:p w:rsidR="00290E6A" w:rsidRPr="00C96C68" w:rsidRDefault="00290E6A" w:rsidP="00C96C68">
      <w:pPr>
        <w:rPr>
          <w:lang w:eastAsia="en-GB"/>
        </w:rPr>
      </w:pPr>
    </w:p>
    <w:p w:rsidR="00AB1907" w:rsidRDefault="00AB1907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13" w:name="_Toc525541927"/>
      <w:bookmarkStart w:id="14" w:name="_Toc18409589"/>
      <w:r>
        <w:rPr>
          <w:rFonts w:eastAsia="Times New Roman"/>
          <w:lang w:eastAsia="en-GB"/>
        </w:rPr>
        <w:br w:type="page"/>
      </w:r>
    </w:p>
    <w:p w:rsidR="001B2B17" w:rsidRDefault="001B2B17" w:rsidP="00C96C68">
      <w:pPr>
        <w:pStyle w:val="Heading1"/>
        <w:rPr>
          <w:rFonts w:eastAsia="Times New Roman"/>
          <w:lang w:eastAsia="en-GB"/>
        </w:rPr>
      </w:pPr>
      <w:bookmarkStart w:id="15" w:name="_Toc19258789"/>
      <w:r>
        <w:rPr>
          <w:rFonts w:eastAsia="Times New Roman"/>
          <w:lang w:eastAsia="en-GB"/>
        </w:rPr>
        <w:lastRenderedPageBreak/>
        <w:t xml:space="preserve">Program 5 – </w:t>
      </w:r>
      <w:r w:rsidR="00351EED">
        <w:rPr>
          <w:rFonts w:eastAsia="Times New Roman"/>
          <w:lang w:eastAsia="en-GB"/>
        </w:rPr>
        <w:t>Area of a Triangle</w:t>
      </w:r>
      <w:bookmarkEnd w:id="15"/>
    </w:p>
    <w:p w:rsidR="001B2B17" w:rsidRDefault="001B2B17" w:rsidP="001B2B17">
      <w:pPr>
        <w:rPr>
          <w:lang w:eastAsia="en-GB"/>
        </w:rPr>
      </w:pPr>
    </w:p>
    <w:p w:rsidR="00C96C68" w:rsidRDefault="00C96C68" w:rsidP="001B2B17">
      <w:pPr>
        <w:rPr>
          <w:lang w:eastAsia="en-GB"/>
        </w:rPr>
      </w:pPr>
      <w:r w:rsidRPr="00C96C68">
        <w:rPr>
          <w:lang w:eastAsia="en-GB"/>
        </w:rPr>
        <w:t xml:space="preserve">Write a program </w:t>
      </w:r>
      <w:r w:rsidR="00351EED" w:rsidRPr="00351EED">
        <w:rPr>
          <w:lang w:eastAsia="en-GB"/>
        </w:rPr>
        <w:t>that takes the base and height of a triangle and return its area.</w:t>
      </w:r>
      <w:bookmarkEnd w:id="13"/>
      <w:bookmarkEnd w:id="14"/>
    </w:p>
    <w:p w:rsidR="005F350E" w:rsidRPr="00C96C68" w:rsidRDefault="005F350E" w:rsidP="001B2B17">
      <w:pPr>
        <w:rPr>
          <w:lang w:eastAsia="en-GB"/>
        </w:rPr>
      </w:pPr>
    </w:p>
    <w:p w:rsidR="00C96C68" w:rsidRPr="00C96C68" w:rsidRDefault="006F3FFB" w:rsidP="00C96C68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933700"/>
                <wp:effectExtent l="0" t="0" r="15875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FB" w:rsidRPr="006F3FFB" w:rsidRDefault="006F3FFB" w:rsidP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5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">
                <v:textbox>
                  <w:txbxContent>
                    <w:p w:rsidR="006F3FFB" w:rsidRPr="006F3FFB" w:rsidRDefault="006F3FFB" w:rsidP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96C68" w:rsidRPr="00C96C68">
        <w:rPr>
          <w:lang w:eastAsia="en-GB"/>
        </w:rPr>
        <w:t> </w:t>
      </w:r>
    </w:p>
    <w:p w:rsidR="001B2B17" w:rsidRDefault="001B2B17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:rsidR="001B2B17" w:rsidRDefault="001B2B17" w:rsidP="00836C4D">
      <w:pPr>
        <w:pStyle w:val="Heading1"/>
        <w:rPr>
          <w:rFonts w:eastAsia="Times New Roman"/>
          <w:lang w:eastAsia="en-GB"/>
        </w:rPr>
      </w:pPr>
      <w:bookmarkStart w:id="16" w:name="_Toc19258790"/>
      <w:r>
        <w:rPr>
          <w:rFonts w:eastAsia="Times New Roman"/>
          <w:lang w:eastAsia="en-GB"/>
        </w:rPr>
        <w:lastRenderedPageBreak/>
        <w:t xml:space="preserve">Program 6 – </w:t>
      </w:r>
      <w:bookmarkStart w:id="17" w:name="_Toc525541928"/>
      <w:bookmarkStart w:id="18" w:name="_Toc18409590"/>
      <w:r w:rsidR="003D6B04">
        <w:rPr>
          <w:rFonts w:eastAsia="Times New Roman"/>
          <w:lang w:eastAsia="en-GB"/>
        </w:rPr>
        <w:t>Check String for spaces</w:t>
      </w:r>
      <w:bookmarkEnd w:id="16"/>
    </w:p>
    <w:p w:rsidR="001B2B17" w:rsidRDefault="001B2B17" w:rsidP="001B2B17"/>
    <w:p w:rsidR="0068768D" w:rsidRDefault="008A75DB" w:rsidP="001B2B17">
      <w:r w:rsidRPr="00290E6A">
        <w:t xml:space="preserve">Write a program </w:t>
      </w:r>
      <w:r w:rsidR="003D6B04" w:rsidRPr="003D6B04">
        <w:t xml:space="preserve">that returns true if a string </w:t>
      </w:r>
      <w:r w:rsidR="003D6B04">
        <w:t xml:space="preserve">input </w:t>
      </w:r>
      <w:r w:rsidR="003D6B04" w:rsidRPr="003D6B04">
        <w:t>contains any spaces</w:t>
      </w:r>
      <w:r w:rsidRPr="00290E6A">
        <w:t>.</w:t>
      </w:r>
      <w:bookmarkEnd w:id="17"/>
      <w:bookmarkEnd w:id="18"/>
    </w:p>
    <w:p w:rsidR="005F350E" w:rsidRPr="00290E6A" w:rsidRDefault="005F350E" w:rsidP="001B2B17"/>
    <w:p w:rsidR="00290E6A" w:rsidRDefault="006F3FFB" w:rsidP="006F3FFB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933700"/>
                <wp:effectExtent l="0" t="0" r="15875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FB" w:rsidRPr="006F3FFB" w:rsidRDefault="006F3FFB" w:rsidP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6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">
                <v:textbox>
                  <w:txbxContent>
                    <w:p w:rsidR="006F3FFB" w:rsidRPr="006F3FFB" w:rsidRDefault="006F3FFB" w:rsidP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90E6A" w:rsidRPr="00C96C68">
        <w:rPr>
          <w:lang w:eastAsia="en-GB"/>
        </w:rPr>
        <w:t> </w:t>
      </w:r>
    </w:p>
    <w:p w:rsidR="001B2B17" w:rsidRDefault="001B2B17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19" w:name="_Toc525541929"/>
      <w:bookmarkStart w:id="20" w:name="_Toc18409591"/>
      <w:r>
        <w:rPr>
          <w:rFonts w:eastAsia="Times New Roman"/>
          <w:lang w:eastAsia="en-GB"/>
        </w:rPr>
        <w:br w:type="page"/>
      </w:r>
    </w:p>
    <w:p w:rsidR="001B2B17" w:rsidRDefault="001B2B17" w:rsidP="00756E1B">
      <w:pPr>
        <w:pStyle w:val="Heading1"/>
        <w:rPr>
          <w:rFonts w:eastAsia="Times New Roman"/>
          <w:lang w:eastAsia="en-GB"/>
        </w:rPr>
      </w:pPr>
      <w:bookmarkStart w:id="21" w:name="_Toc19258791"/>
      <w:r>
        <w:rPr>
          <w:rFonts w:eastAsia="Times New Roman"/>
          <w:lang w:eastAsia="en-GB"/>
        </w:rPr>
        <w:lastRenderedPageBreak/>
        <w:t xml:space="preserve">Program 7 – </w:t>
      </w:r>
      <w:r w:rsidR="00756E1B">
        <w:rPr>
          <w:rFonts w:eastAsia="Times New Roman"/>
          <w:lang w:eastAsia="en-GB"/>
        </w:rPr>
        <w:t>Piece of Cake / Slice of Pie</w:t>
      </w:r>
      <w:bookmarkEnd w:id="21"/>
    </w:p>
    <w:p w:rsidR="001B2B17" w:rsidRDefault="001B2B17" w:rsidP="001B2B17">
      <w:pPr>
        <w:rPr>
          <w:lang w:eastAsia="en-GB"/>
        </w:rPr>
      </w:pPr>
    </w:p>
    <w:p w:rsidR="00756E1B" w:rsidRDefault="00756E1B" w:rsidP="00756E1B">
      <w:pPr>
        <w:rPr>
          <w:lang w:eastAsia="en-GB"/>
        </w:rPr>
      </w:pPr>
      <w:r>
        <w:rPr>
          <w:lang w:eastAsia="en-GB"/>
        </w:rPr>
        <w:t>Write a program that determines whether or not it's possible to split a cake/pie fairly given these three parameters</w:t>
      </w:r>
      <w:r w:rsidR="00595032">
        <w:rPr>
          <w:lang w:eastAsia="en-GB"/>
        </w:rPr>
        <w:t>/</w:t>
      </w:r>
      <w:r>
        <w:rPr>
          <w:lang w:eastAsia="en-GB"/>
        </w:rPr>
        <w:t>inputs:</w:t>
      </w:r>
    </w:p>
    <w:p w:rsidR="00756E1B" w:rsidRPr="00756E1B" w:rsidRDefault="00756E1B" w:rsidP="00756E1B">
      <w:pPr>
        <w:pStyle w:val="ListParagraph"/>
        <w:numPr>
          <w:ilvl w:val="0"/>
          <w:numId w:val="8"/>
        </w:numPr>
        <w:spacing w:after="240"/>
      </w:pPr>
      <w:r w:rsidRPr="00756E1B">
        <w:t>Total number of slices.</w:t>
      </w:r>
    </w:p>
    <w:p w:rsidR="00756E1B" w:rsidRPr="00756E1B" w:rsidRDefault="00756E1B" w:rsidP="00756E1B">
      <w:pPr>
        <w:pStyle w:val="ListParagraph"/>
        <w:numPr>
          <w:ilvl w:val="0"/>
          <w:numId w:val="8"/>
        </w:numPr>
        <w:spacing w:after="240"/>
      </w:pPr>
      <w:r w:rsidRPr="00756E1B">
        <w:t>Number of recipients.</w:t>
      </w:r>
    </w:p>
    <w:p w:rsidR="00756E1B" w:rsidRDefault="00756E1B" w:rsidP="00756E1B">
      <w:pPr>
        <w:pStyle w:val="ListParagraph"/>
        <w:numPr>
          <w:ilvl w:val="0"/>
          <w:numId w:val="8"/>
        </w:numPr>
        <w:spacing w:after="240"/>
      </w:pPr>
      <w:r w:rsidRPr="00756E1B">
        <w:t>How many slices each person gets.</w:t>
      </w:r>
    </w:p>
    <w:p w:rsidR="005F350E" w:rsidRPr="00756E1B" w:rsidRDefault="005F350E" w:rsidP="005F350E">
      <w:pPr>
        <w:spacing w:after="240"/>
      </w:pPr>
    </w:p>
    <w:bookmarkEnd w:id="19"/>
    <w:bookmarkEnd w:id="20"/>
    <w:p w:rsidR="00C96C68" w:rsidRDefault="006F3FFB" w:rsidP="001B2B1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933700"/>
                <wp:effectExtent l="0" t="0" r="15875" b="1905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FB" w:rsidRPr="006F3FFB" w:rsidRDefault="006F3FFB" w:rsidP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7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42KAIAAEw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">
                <v:textbox>
                  <w:txbxContent>
                    <w:p w:rsidR="006F3FFB" w:rsidRPr="006F3FFB" w:rsidRDefault="006F3FFB" w:rsidP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90E6A" w:rsidRPr="00C96C68">
        <w:rPr>
          <w:lang w:eastAsia="en-GB"/>
        </w:rPr>
        <w:t> </w:t>
      </w:r>
    </w:p>
    <w:p w:rsidR="00290E6A" w:rsidRPr="00290E6A" w:rsidRDefault="00290E6A" w:rsidP="00290E6A">
      <w:pPr>
        <w:rPr>
          <w:lang w:eastAsia="en-GB"/>
        </w:rPr>
      </w:pPr>
    </w:p>
    <w:p w:rsidR="001B2B17" w:rsidRDefault="001B2B17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22" w:name="_Toc525541930"/>
      <w:bookmarkStart w:id="23" w:name="_Toc18409592"/>
      <w:r>
        <w:rPr>
          <w:rFonts w:eastAsia="Times New Roman"/>
          <w:lang w:eastAsia="en-GB"/>
        </w:rPr>
        <w:br w:type="page"/>
      </w:r>
    </w:p>
    <w:p w:rsidR="001B2B17" w:rsidRDefault="001B2B17" w:rsidP="00C96C68">
      <w:pPr>
        <w:pStyle w:val="Heading1"/>
        <w:rPr>
          <w:rFonts w:eastAsia="Times New Roman"/>
          <w:lang w:eastAsia="en-GB"/>
        </w:rPr>
      </w:pPr>
      <w:bookmarkStart w:id="24" w:name="_Toc19258792"/>
      <w:r>
        <w:rPr>
          <w:rFonts w:eastAsia="Times New Roman"/>
          <w:lang w:eastAsia="en-GB"/>
        </w:rPr>
        <w:lastRenderedPageBreak/>
        <w:t xml:space="preserve">Program 8 – </w:t>
      </w:r>
      <w:r w:rsidR="00D726D2">
        <w:rPr>
          <w:rFonts w:eastAsia="Times New Roman"/>
          <w:lang w:eastAsia="en-GB"/>
        </w:rPr>
        <w:t>Missing Angle</w:t>
      </w:r>
      <w:bookmarkEnd w:id="24"/>
    </w:p>
    <w:p w:rsidR="001B2B17" w:rsidRPr="001B2B17" w:rsidRDefault="001B2B17" w:rsidP="001B2B17">
      <w:pPr>
        <w:rPr>
          <w:lang w:eastAsia="en-GB"/>
        </w:rPr>
      </w:pPr>
    </w:p>
    <w:p w:rsidR="00D726D2" w:rsidRDefault="00D726D2" w:rsidP="00D726D2">
      <w:pPr>
        <w:rPr>
          <w:lang w:eastAsia="en-GB"/>
        </w:rPr>
      </w:pPr>
      <w:r>
        <w:rPr>
          <w:lang w:eastAsia="en-GB"/>
        </w:rPr>
        <w:t>Write a program to determine the missing angle in a triangle.</w:t>
      </w:r>
    </w:p>
    <w:p w:rsidR="00D726D2" w:rsidRDefault="00D726D2" w:rsidP="00D726D2">
      <w:pPr>
        <w:rPr>
          <w:lang w:eastAsia="en-GB"/>
        </w:rPr>
      </w:pPr>
      <w:r>
        <w:rPr>
          <w:lang w:eastAsia="en-GB"/>
        </w:rPr>
        <w:t>You are given 2 out of 3 of the angles in a triangle, in degrees.</w:t>
      </w:r>
    </w:p>
    <w:p w:rsidR="00D726D2" w:rsidRDefault="00D726D2" w:rsidP="00D726D2">
      <w:pPr>
        <w:rPr>
          <w:lang w:eastAsia="en-GB"/>
        </w:rPr>
      </w:pPr>
    </w:p>
    <w:p w:rsidR="00D726D2" w:rsidRDefault="003F49DA" w:rsidP="00D726D2">
      <w:pPr>
        <w:rPr>
          <w:lang w:eastAsia="en-GB"/>
        </w:rPr>
      </w:pPr>
      <w:r>
        <w:rPr>
          <w:lang w:eastAsia="en-GB"/>
        </w:rPr>
        <w:t xml:space="preserve">The program should </w:t>
      </w:r>
      <w:r w:rsidR="00D726D2">
        <w:rPr>
          <w:lang w:eastAsia="en-GB"/>
        </w:rPr>
        <w:t>classif</w:t>
      </w:r>
      <w:r>
        <w:rPr>
          <w:lang w:eastAsia="en-GB"/>
        </w:rPr>
        <w:t>y</w:t>
      </w:r>
      <w:r w:rsidR="00D726D2">
        <w:rPr>
          <w:lang w:eastAsia="en-GB"/>
        </w:rPr>
        <w:t xml:space="preserve"> the missing angle as either "acute", "right", or "obtuse" based on its degrees.</w:t>
      </w:r>
    </w:p>
    <w:p w:rsidR="00D726D2" w:rsidRPr="003F49DA" w:rsidRDefault="00D726D2" w:rsidP="003F49DA">
      <w:pPr>
        <w:pStyle w:val="ListParagraph"/>
        <w:numPr>
          <w:ilvl w:val="0"/>
          <w:numId w:val="9"/>
        </w:numPr>
      </w:pPr>
      <w:r w:rsidRPr="003F49DA">
        <w:t>An acute angle is one smaller than 90 degrees.</w:t>
      </w:r>
    </w:p>
    <w:p w:rsidR="00D726D2" w:rsidRPr="003F49DA" w:rsidRDefault="00D726D2" w:rsidP="003F49DA">
      <w:pPr>
        <w:pStyle w:val="ListParagraph"/>
        <w:numPr>
          <w:ilvl w:val="0"/>
          <w:numId w:val="9"/>
        </w:numPr>
      </w:pPr>
      <w:r w:rsidRPr="003F49DA">
        <w:t>A right angle is one that is exactly 90 degrees.</w:t>
      </w:r>
    </w:p>
    <w:p w:rsidR="00D726D2" w:rsidRPr="003F49DA" w:rsidRDefault="00D726D2" w:rsidP="003F49DA">
      <w:pPr>
        <w:pStyle w:val="ListParagraph"/>
        <w:numPr>
          <w:ilvl w:val="0"/>
          <w:numId w:val="9"/>
        </w:numPr>
        <w:spacing w:after="240"/>
      </w:pPr>
      <w:r w:rsidRPr="003F49DA">
        <w:t>An obtuse angle is one greater than 90 degrees (but smaller than 180 degrees).</w:t>
      </w:r>
    </w:p>
    <w:p w:rsidR="00C96C68" w:rsidRPr="00C96C68" w:rsidRDefault="00D726D2" w:rsidP="00D726D2">
      <w:pPr>
        <w:rPr>
          <w:lang w:eastAsia="en-GB"/>
        </w:rPr>
      </w:pPr>
      <w:r w:rsidRPr="003F49DA">
        <w:rPr>
          <w:color w:val="FF0000"/>
          <w:lang w:eastAsia="en-GB"/>
        </w:rPr>
        <w:t xml:space="preserve">For example: </w:t>
      </w:r>
      <w:r>
        <w:rPr>
          <w:lang w:eastAsia="en-GB"/>
        </w:rPr>
        <w:t>(</w:t>
      </w:r>
      <w:r w:rsidR="00D53F40">
        <w:rPr>
          <w:lang w:eastAsia="en-GB"/>
        </w:rPr>
        <w:t>3</w:t>
      </w:r>
      <w:r>
        <w:rPr>
          <w:lang w:eastAsia="en-GB"/>
        </w:rPr>
        <w:t>1, 20) should return "obtuse", since the missing angle would be 1</w:t>
      </w:r>
      <w:r w:rsidR="00D53F40">
        <w:rPr>
          <w:lang w:eastAsia="en-GB"/>
        </w:rPr>
        <w:t>2</w:t>
      </w:r>
      <w:r>
        <w:rPr>
          <w:lang w:eastAsia="en-GB"/>
        </w:rPr>
        <w:t>9 degrees, which makes it obtuse.</w:t>
      </w:r>
      <w:bookmarkEnd w:id="22"/>
      <w:bookmarkEnd w:id="23"/>
    </w:p>
    <w:p w:rsidR="001B2B17" w:rsidRDefault="00C96C68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r w:rsidRPr="00C96C68">
        <w:rPr>
          <w:lang w:eastAsia="en-GB"/>
        </w:rPr>
        <w:t> </w:t>
      </w:r>
      <w:bookmarkStart w:id="25" w:name="_Toc525541931"/>
      <w:bookmarkStart w:id="26" w:name="_Toc18409593"/>
      <w:r w:rsidR="006F3FFB"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933700"/>
                <wp:effectExtent l="0" t="0" r="15875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FB" w:rsidRPr="006F3FFB" w:rsidRDefault="006F3FFB" w:rsidP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8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">
                <v:textbox>
                  <w:txbxContent>
                    <w:p w:rsidR="006F3FFB" w:rsidRPr="006F3FFB" w:rsidRDefault="006F3FFB" w:rsidP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B2B17">
        <w:rPr>
          <w:rFonts w:eastAsia="Times New Roman"/>
          <w:lang w:eastAsia="en-GB"/>
        </w:rPr>
        <w:br w:type="page"/>
      </w:r>
    </w:p>
    <w:p w:rsidR="00D17284" w:rsidRDefault="00D17284" w:rsidP="00D17284">
      <w:pPr>
        <w:pStyle w:val="Heading1"/>
        <w:rPr>
          <w:lang w:eastAsia="en-GB"/>
        </w:rPr>
      </w:pPr>
      <w:bookmarkStart w:id="27" w:name="_Toc19258793"/>
      <w:r>
        <w:rPr>
          <w:lang w:eastAsia="en-GB"/>
        </w:rPr>
        <w:lastRenderedPageBreak/>
        <w:t>Program 9 – Biggest/Smallest number finder</w:t>
      </w:r>
      <w:bookmarkEnd w:id="27"/>
    </w:p>
    <w:p w:rsidR="00D17284" w:rsidRPr="008911CF" w:rsidRDefault="00D17284" w:rsidP="00D17284">
      <w:pPr>
        <w:rPr>
          <w:lang w:eastAsia="en-GB"/>
        </w:rPr>
      </w:pPr>
    </w:p>
    <w:p w:rsidR="00D17284" w:rsidRDefault="00D17284" w:rsidP="00D17284">
      <w:pPr>
        <w:rPr>
          <w:lang w:eastAsia="en-GB"/>
        </w:rPr>
      </w:pPr>
      <w:r>
        <w:rPr>
          <w:lang w:eastAsia="en-GB"/>
        </w:rPr>
        <w:t xml:space="preserve">Write a program to find the largest and lowest values from three integer values that the user inputs. </w:t>
      </w:r>
    </w:p>
    <w:p w:rsidR="00D17284" w:rsidRPr="008911CF" w:rsidRDefault="00D17284" w:rsidP="00D17284">
      <w:pPr>
        <w:rPr>
          <w:b/>
          <w:lang w:eastAsia="en-GB"/>
        </w:rPr>
      </w:pPr>
      <w:r w:rsidRPr="008911CF">
        <w:rPr>
          <w:b/>
          <w:lang w:eastAsia="en-GB"/>
        </w:rPr>
        <w:t>Example:</w:t>
      </w:r>
    </w:p>
    <w:p w:rsidR="00D17284" w:rsidRPr="008911CF" w:rsidRDefault="00D17284" w:rsidP="00D17284">
      <w:pPr>
        <w:pStyle w:val="ListParagraph"/>
        <w:numPr>
          <w:ilvl w:val="0"/>
          <w:numId w:val="14"/>
        </w:numPr>
      </w:pPr>
      <w:r w:rsidRPr="008911CF">
        <w:t>Input first integer:</w:t>
      </w:r>
      <w:r w:rsidRPr="008911CF">
        <w:tab/>
      </w:r>
      <w:r w:rsidRPr="008911CF">
        <w:tab/>
        <w:t>15</w:t>
      </w:r>
    </w:p>
    <w:p w:rsidR="00D17284" w:rsidRPr="008911CF" w:rsidRDefault="00D17284" w:rsidP="00D17284">
      <w:pPr>
        <w:pStyle w:val="ListParagraph"/>
        <w:numPr>
          <w:ilvl w:val="0"/>
          <w:numId w:val="14"/>
        </w:numPr>
      </w:pPr>
      <w:r w:rsidRPr="008911CF">
        <w:t>Input second integer:</w:t>
      </w:r>
      <w:r w:rsidRPr="008911CF">
        <w:tab/>
        <w:t>25</w:t>
      </w:r>
    </w:p>
    <w:p w:rsidR="00D17284" w:rsidRPr="008911CF" w:rsidRDefault="00D17284" w:rsidP="00D17284">
      <w:pPr>
        <w:pStyle w:val="ListParagraph"/>
        <w:numPr>
          <w:ilvl w:val="0"/>
          <w:numId w:val="14"/>
        </w:numPr>
      </w:pPr>
      <w:r w:rsidRPr="008911CF">
        <w:t>Input third integer:</w:t>
      </w:r>
      <w:r w:rsidRPr="008911CF">
        <w:tab/>
        <w:t>30</w:t>
      </w:r>
    </w:p>
    <w:p w:rsidR="00D17284" w:rsidRDefault="00D17284" w:rsidP="00D17284">
      <w:pPr>
        <w:rPr>
          <w:lang w:eastAsia="en-GB"/>
        </w:rPr>
      </w:pPr>
      <w:r>
        <w:rPr>
          <w:lang w:eastAsia="en-GB"/>
        </w:rPr>
        <w:t>Output:</w:t>
      </w:r>
    </w:p>
    <w:p w:rsidR="00D17284" w:rsidRPr="008911CF" w:rsidRDefault="00D17284" w:rsidP="00D17284">
      <w:pPr>
        <w:pStyle w:val="ListParagraph"/>
        <w:numPr>
          <w:ilvl w:val="0"/>
          <w:numId w:val="13"/>
        </w:numPr>
      </w:pPr>
      <w:r w:rsidRPr="008911CF">
        <w:t xml:space="preserve">Largest of three: </w:t>
      </w:r>
      <w:r>
        <w:tab/>
      </w:r>
      <w:r>
        <w:tab/>
      </w:r>
      <w:r w:rsidRPr="008911CF">
        <w:t>30</w:t>
      </w:r>
    </w:p>
    <w:p w:rsidR="00D17284" w:rsidRDefault="00D17284" w:rsidP="00D17284">
      <w:pPr>
        <w:pStyle w:val="ListParagraph"/>
        <w:numPr>
          <w:ilvl w:val="0"/>
          <w:numId w:val="13"/>
        </w:numPr>
      </w:pPr>
      <w:r w:rsidRPr="008911CF">
        <w:t xml:space="preserve">Lowest of three: </w:t>
      </w:r>
      <w:r>
        <w:tab/>
      </w:r>
      <w:r>
        <w:tab/>
      </w:r>
      <w:r w:rsidRPr="008911CF">
        <w:t>15</w:t>
      </w:r>
    </w:p>
    <w:p w:rsidR="005F350E" w:rsidRDefault="005F350E" w:rsidP="005F350E"/>
    <w:p w:rsidR="00D17284" w:rsidRDefault="006F3FFB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933700"/>
                <wp:effectExtent l="0" t="0" r="15875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FB" w:rsidRPr="006F3FFB" w:rsidRDefault="006F3FFB" w:rsidP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9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">
                <v:textbox>
                  <w:txbxContent>
                    <w:p w:rsidR="006F3FFB" w:rsidRPr="006F3FFB" w:rsidRDefault="006F3FFB" w:rsidP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17284">
        <w:rPr>
          <w:rFonts w:eastAsia="Times New Roman"/>
          <w:lang w:eastAsia="en-GB"/>
        </w:rPr>
        <w:br w:type="page"/>
      </w:r>
    </w:p>
    <w:p w:rsidR="00A36C62" w:rsidRDefault="001B2B17" w:rsidP="00C96C68">
      <w:pPr>
        <w:pStyle w:val="Heading1"/>
        <w:rPr>
          <w:rFonts w:eastAsia="Times New Roman"/>
          <w:lang w:eastAsia="en-GB"/>
        </w:rPr>
      </w:pPr>
      <w:bookmarkStart w:id="28" w:name="_Toc19258794"/>
      <w:r>
        <w:rPr>
          <w:rFonts w:eastAsia="Times New Roman"/>
          <w:lang w:eastAsia="en-GB"/>
        </w:rPr>
        <w:lastRenderedPageBreak/>
        <w:t xml:space="preserve">Program </w:t>
      </w:r>
      <w:r w:rsidR="00D17284">
        <w:rPr>
          <w:rFonts w:eastAsia="Times New Roman"/>
          <w:lang w:eastAsia="en-GB"/>
        </w:rPr>
        <w:t>10</w:t>
      </w:r>
      <w:r>
        <w:rPr>
          <w:rFonts w:eastAsia="Times New Roman"/>
          <w:lang w:eastAsia="en-GB"/>
        </w:rPr>
        <w:t xml:space="preserve"> </w:t>
      </w:r>
      <w:r w:rsidR="00A36C62">
        <w:rPr>
          <w:rFonts w:eastAsia="Times New Roman"/>
          <w:lang w:eastAsia="en-GB"/>
        </w:rPr>
        <w:t>–</w:t>
      </w:r>
      <w:r>
        <w:rPr>
          <w:rFonts w:eastAsia="Times New Roman"/>
          <w:lang w:eastAsia="en-GB"/>
        </w:rPr>
        <w:t xml:space="preserve"> </w:t>
      </w:r>
      <w:r w:rsidR="00A7485A">
        <w:rPr>
          <w:rFonts w:eastAsia="Times New Roman"/>
          <w:lang w:eastAsia="en-GB"/>
        </w:rPr>
        <w:t>Word Count</w:t>
      </w:r>
      <w:r w:rsidR="00A36C62">
        <w:rPr>
          <w:rFonts w:eastAsia="Times New Roman"/>
          <w:lang w:eastAsia="en-GB"/>
        </w:rPr>
        <w:t>.</w:t>
      </w:r>
      <w:bookmarkEnd w:id="28"/>
    </w:p>
    <w:p w:rsidR="00A36C62" w:rsidRDefault="00A36C62" w:rsidP="00A36C62">
      <w:pPr>
        <w:rPr>
          <w:lang w:eastAsia="en-GB"/>
        </w:rPr>
      </w:pPr>
    </w:p>
    <w:bookmarkEnd w:id="25"/>
    <w:bookmarkEnd w:id="26"/>
    <w:p w:rsidR="00C96C68" w:rsidRDefault="00A7485A" w:rsidP="00713813">
      <w:pPr>
        <w:rPr>
          <w:lang w:eastAsia="en-GB"/>
        </w:rPr>
      </w:pPr>
      <w:r>
        <w:rPr>
          <w:lang w:eastAsia="en-GB"/>
        </w:rPr>
        <w:t xml:space="preserve">Write a program </w:t>
      </w:r>
      <w:r w:rsidRPr="00A7485A">
        <w:rPr>
          <w:lang w:eastAsia="en-GB"/>
        </w:rPr>
        <w:t xml:space="preserve">that takes a string and </w:t>
      </w:r>
      <w:r>
        <w:rPr>
          <w:lang w:eastAsia="en-GB"/>
        </w:rPr>
        <w:t>outputs</w:t>
      </w:r>
      <w:r w:rsidRPr="00A7485A">
        <w:rPr>
          <w:lang w:eastAsia="en-GB"/>
        </w:rPr>
        <w:t xml:space="preserve"> the word count. The string will be a sentence</w:t>
      </w:r>
      <w:r>
        <w:rPr>
          <w:lang w:eastAsia="en-GB"/>
        </w:rPr>
        <w:t xml:space="preserve"> input by the user.</w:t>
      </w:r>
    </w:p>
    <w:p w:rsidR="00A7485A" w:rsidRDefault="00A7485A" w:rsidP="00713813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E.g. </w:t>
      </w:r>
      <w:r w:rsidR="0093223C">
        <w:rPr>
          <w:rFonts w:eastAsia="Times New Roman"/>
          <w:lang w:eastAsia="en-GB"/>
        </w:rPr>
        <w:tab/>
      </w:r>
      <w:r>
        <w:rPr>
          <w:rFonts w:eastAsia="Times New Roman"/>
          <w:lang w:eastAsia="en-GB"/>
        </w:rPr>
        <w:t>“This should be easy enough</w:t>
      </w:r>
      <w:r w:rsidR="009B0383">
        <w:rPr>
          <w:rFonts w:eastAsia="Times New Roman"/>
          <w:lang w:eastAsia="en-GB"/>
        </w:rPr>
        <w:t xml:space="preserve"> for you</w:t>
      </w:r>
      <w:r>
        <w:rPr>
          <w:rFonts w:eastAsia="Times New Roman"/>
          <w:lang w:eastAsia="en-GB"/>
        </w:rPr>
        <w:t xml:space="preserve">.” </w:t>
      </w:r>
      <w:r w:rsidRPr="00A7485A">
        <w:rPr>
          <w:rFonts w:eastAsia="Times New Roman"/>
          <w:lang w:eastAsia="en-GB"/>
        </w:rPr>
        <w:sym w:font="Wingdings" w:char="F0E0"/>
      </w:r>
      <w:r>
        <w:rPr>
          <w:rFonts w:eastAsia="Times New Roman"/>
          <w:lang w:eastAsia="en-GB"/>
        </w:rPr>
        <w:t xml:space="preserve"> </w:t>
      </w:r>
      <w:r w:rsidR="009B0383">
        <w:rPr>
          <w:rFonts w:eastAsia="Times New Roman"/>
          <w:lang w:eastAsia="en-GB"/>
        </w:rPr>
        <w:t>7</w:t>
      </w:r>
    </w:p>
    <w:p w:rsidR="0093223C" w:rsidRDefault="0093223C" w:rsidP="00713813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ab/>
        <w:t xml:space="preserve">“This one is shorter.” </w:t>
      </w:r>
      <w:r w:rsidRPr="0093223C">
        <w:rPr>
          <w:rFonts w:eastAsia="Times New Roman"/>
          <w:lang w:eastAsia="en-GB"/>
        </w:rPr>
        <w:sym w:font="Wingdings" w:char="F0E0"/>
      </w:r>
      <w:r>
        <w:rPr>
          <w:rFonts w:eastAsia="Times New Roman"/>
          <w:lang w:eastAsia="en-GB"/>
        </w:rPr>
        <w:t xml:space="preserve"> 4</w:t>
      </w:r>
    </w:p>
    <w:p w:rsidR="005F350E" w:rsidRDefault="005F350E" w:rsidP="00713813">
      <w:pPr>
        <w:rPr>
          <w:rFonts w:eastAsia="Times New Roman"/>
          <w:lang w:eastAsia="en-GB"/>
        </w:rPr>
      </w:pPr>
    </w:p>
    <w:p w:rsidR="00A36C62" w:rsidRDefault="006F3FFB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29" w:name="_Toc525541932"/>
      <w:bookmarkStart w:id="30" w:name="_Toc18409594"/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933700"/>
                <wp:effectExtent l="0" t="0" r="15875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FB" w:rsidRPr="006F3FFB" w:rsidRDefault="006F3FFB" w:rsidP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40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KnJwIAAE4EAAAOAAAAZHJzL2Uyb0RvYy54bWysVNtu2zAMfR+wfxD0vthxkyUx4hRdugwD&#10;ugvQ7gNkWY6FSaImKbG7ry8lp1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">
                <v:textbox>
                  <w:txbxContent>
                    <w:p w:rsidR="006F3FFB" w:rsidRPr="006F3FFB" w:rsidRDefault="006F3FFB" w:rsidP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36C62">
        <w:rPr>
          <w:rFonts w:eastAsia="Times New Roman"/>
          <w:lang w:eastAsia="en-GB"/>
        </w:rPr>
        <w:br w:type="page"/>
      </w:r>
    </w:p>
    <w:p w:rsidR="005E62F2" w:rsidRDefault="00A36C62" w:rsidP="005E62F2">
      <w:pPr>
        <w:pStyle w:val="Heading1"/>
        <w:rPr>
          <w:lang w:eastAsia="en-GB"/>
        </w:rPr>
      </w:pPr>
      <w:bookmarkStart w:id="31" w:name="_Toc19258795"/>
      <w:r>
        <w:rPr>
          <w:rFonts w:eastAsia="Times New Roman"/>
          <w:lang w:eastAsia="en-GB"/>
        </w:rPr>
        <w:lastRenderedPageBreak/>
        <w:t>Program 1</w:t>
      </w:r>
      <w:r w:rsidR="00D17284">
        <w:rPr>
          <w:rFonts w:eastAsia="Times New Roman"/>
          <w:lang w:eastAsia="en-GB"/>
        </w:rPr>
        <w:t>1</w:t>
      </w:r>
      <w:r>
        <w:rPr>
          <w:rFonts w:eastAsia="Times New Roman"/>
          <w:lang w:eastAsia="en-GB"/>
        </w:rPr>
        <w:t xml:space="preserve"> – </w:t>
      </w:r>
      <w:r w:rsidR="005E62F2">
        <w:rPr>
          <w:lang w:eastAsia="en-GB"/>
        </w:rPr>
        <w:t>Reverse the case</w:t>
      </w:r>
      <w:bookmarkEnd w:id="31"/>
    </w:p>
    <w:p w:rsidR="005E62F2" w:rsidRDefault="005E62F2" w:rsidP="005E62F2">
      <w:pPr>
        <w:rPr>
          <w:lang w:eastAsia="en-GB"/>
        </w:rPr>
      </w:pPr>
    </w:p>
    <w:p w:rsidR="005E62F2" w:rsidRDefault="005E62F2" w:rsidP="005E62F2">
      <w:pPr>
        <w:rPr>
          <w:lang w:eastAsia="en-GB"/>
        </w:rPr>
      </w:pPr>
      <w:r>
        <w:rPr>
          <w:lang w:eastAsia="en-GB"/>
        </w:rPr>
        <w:t>Write a program to reverse the case on a given string. All lower-cased letters should be upper-cased, and vice versa.</w:t>
      </w:r>
    </w:p>
    <w:p w:rsidR="005E62F2" w:rsidRPr="000632A0" w:rsidRDefault="005E62F2" w:rsidP="005E62F2">
      <w:pPr>
        <w:rPr>
          <w:b/>
          <w:lang w:eastAsia="en-GB"/>
        </w:rPr>
      </w:pPr>
      <w:r w:rsidRPr="000632A0">
        <w:rPr>
          <w:b/>
          <w:lang w:eastAsia="en-GB"/>
        </w:rPr>
        <w:t>Examples</w:t>
      </w:r>
      <w:r>
        <w:rPr>
          <w:b/>
          <w:lang w:eastAsia="en-GB"/>
        </w:rPr>
        <w:t>:</w:t>
      </w:r>
    </w:p>
    <w:p w:rsidR="005E62F2" w:rsidRPr="000632A0" w:rsidRDefault="005E62F2" w:rsidP="005E62F2">
      <w:pPr>
        <w:pStyle w:val="ListParagraph"/>
        <w:numPr>
          <w:ilvl w:val="0"/>
          <w:numId w:val="12"/>
        </w:numPr>
      </w:pPr>
      <w:r w:rsidRPr="000632A0">
        <w:t>"Happy Birthday"</w:t>
      </w:r>
      <w:r>
        <w:t xml:space="preserve"> </w:t>
      </w:r>
      <w:r>
        <w:tab/>
      </w:r>
      <w:r w:rsidRPr="000632A0">
        <w:sym w:font="Wingdings" w:char="F0E0"/>
      </w:r>
      <w:r w:rsidRPr="000632A0">
        <w:t xml:space="preserve"> </w:t>
      </w:r>
      <w:r>
        <w:tab/>
      </w:r>
      <w:r w:rsidRPr="000632A0">
        <w:t>"</w:t>
      </w:r>
      <w:proofErr w:type="spellStart"/>
      <w:r w:rsidRPr="000632A0">
        <w:t>hAPPY</w:t>
      </w:r>
      <w:proofErr w:type="spellEnd"/>
      <w:r w:rsidRPr="000632A0">
        <w:t xml:space="preserve"> </w:t>
      </w:r>
      <w:proofErr w:type="spellStart"/>
      <w:r w:rsidRPr="000632A0">
        <w:t>bIRTHDAY</w:t>
      </w:r>
      <w:proofErr w:type="spellEnd"/>
      <w:r w:rsidRPr="000632A0">
        <w:t>"</w:t>
      </w:r>
    </w:p>
    <w:p w:rsidR="005E62F2" w:rsidRPr="000632A0" w:rsidRDefault="005E62F2" w:rsidP="005E62F2">
      <w:pPr>
        <w:pStyle w:val="ListParagraph"/>
        <w:numPr>
          <w:ilvl w:val="0"/>
          <w:numId w:val="12"/>
        </w:numPr>
      </w:pPr>
      <w:r w:rsidRPr="000632A0">
        <w:t>"MANY THANKS"</w:t>
      </w:r>
      <w:r>
        <w:tab/>
      </w:r>
      <w:r w:rsidRPr="000632A0">
        <w:sym w:font="Wingdings" w:char="F0E0"/>
      </w:r>
      <w:r>
        <w:tab/>
      </w:r>
      <w:r w:rsidRPr="000632A0">
        <w:t>"many thanks"</w:t>
      </w:r>
    </w:p>
    <w:p w:rsidR="005E62F2" w:rsidRDefault="005E62F2" w:rsidP="005E62F2">
      <w:pPr>
        <w:pStyle w:val="ListParagraph"/>
        <w:numPr>
          <w:ilvl w:val="0"/>
          <w:numId w:val="12"/>
        </w:numPr>
      </w:pPr>
      <w:r w:rsidRPr="000632A0">
        <w:t>"</w:t>
      </w:r>
      <w:proofErr w:type="spellStart"/>
      <w:r w:rsidRPr="000632A0">
        <w:t>sPoNtAnEoUs</w:t>
      </w:r>
      <w:proofErr w:type="spellEnd"/>
      <w:r w:rsidRPr="000632A0">
        <w:t>"</w:t>
      </w:r>
      <w:r>
        <w:t xml:space="preserve"> </w:t>
      </w:r>
      <w:r>
        <w:tab/>
      </w:r>
      <w:r w:rsidRPr="000632A0">
        <w:sym w:font="Wingdings" w:char="F0E0"/>
      </w:r>
      <w:r w:rsidRPr="000632A0">
        <w:t xml:space="preserve"> </w:t>
      </w:r>
      <w:r>
        <w:tab/>
      </w:r>
      <w:r w:rsidRPr="000632A0">
        <w:t>"</w:t>
      </w:r>
      <w:proofErr w:type="spellStart"/>
      <w:r w:rsidRPr="000632A0">
        <w:t>SpOnTaNeOuS</w:t>
      </w:r>
      <w:proofErr w:type="spellEnd"/>
      <w:r w:rsidRPr="000632A0">
        <w:t>".</w:t>
      </w:r>
    </w:p>
    <w:p w:rsidR="005F350E" w:rsidRDefault="005F350E" w:rsidP="005F350E"/>
    <w:p w:rsidR="00A36C62" w:rsidRDefault="006F3FFB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32" w:name="_Toc525541933"/>
      <w:bookmarkStart w:id="33" w:name="_Toc18409595"/>
      <w:bookmarkEnd w:id="29"/>
      <w:bookmarkEnd w:id="30"/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933700"/>
                <wp:effectExtent l="0" t="0" r="15875" b="1905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FB" w:rsidRPr="006F3FFB" w:rsidRDefault="006F3FFB" w:rsidP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41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">
                <v:textbox>
                  <w:txbxContent>
                    <w:p w:rsidR="006F3FFB" w:rsidRPr="006F3FFB" w:rsidRDefault="006F3FFB" w:rsidP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36C62">
        <w:rPr>
          <w:rFonts w:eastAsia="Times New Roman"/>
          <w:lang w:eastAsia="en-GB"/>
        </w:rPr>
        <w:br w:type="page"/>
      </w:r>
    </w:p>
    <w:p w:rsidR="00A36C62" w:rsidRDefault="00A36C62" w:rsidP="00C96C68">
      <w:pPr>
        <w:pStyle w:val="Heading1"/>
        <w:rPr>
          <w:rFonts w:eastAsia="Times New Roman"/>
          <w:lang w:eastAsia="en-GB"/>
        </w:rPr>
      </w:pPr>
      <w:bookmarkStart w:id="34" w:name="_Toc19258796"/>
      <w:r>
        <w:rPr>
          <w:rFonts w:eastAsia="Times New Roman"/>
          <w:lang w:eastAsia="en-GB"/>
        </w:rPr>
        <w:lastRenderedPageBreak/>
        <w:t>Program 1</w:t>
      </w:r>
      <w:r w:rsidR="00D17284">
        <w:rPr>
          <w:rFonts w:eastAsia="Times New Roman"/>
          <w:lang w:eastAsia="en-GB"/>
        </w:rPr>
        <w:t>2</w:t>
      </w:r>
      <w:r>
        <w:rPr>
          <w:rFonts w:eastAsia="Times New Roman"/>
          <w:lang w:eastAsia="en-GB"/>
        </w:rPr>
        <w:t xml:space="preserve"> – </w:t>
      </w:r>
      <w:r w:rsidR="00364E92">
        <w:rPr>
          <w:rFonts w:eastAsia="Times New Roman"/>
          <w:lang w:eastAsia="en-GB"/>
        </w:rPr>
        <w:t>Vowel Replacer</w:t>
      </w:r>
      <w:bookmarkEnd w:id="34"/>
    </w:p>
    <w:p w:rsidR="00A36C62" w:rsidRDefault="00A36C62" w:rsidP="00A36C62">
      <w:pPr>
        <w:rPr>
          <w:lang w:eastAsia="en-GB"/>
        </w:rPr>
      </w:pPr>
    </w:p>
    <w:p w:rsidR="00364E92" w:rsidRDefault="003E71E6" w:rsidP="00364E92">
      <w:pPr>
        <w:rPr>
          <w:lang w:eastAsia="en-GB"/>
        </w:rPr>
      </w:pPr>
      <w:r>
        <w:rPr>
          <w:lang w:eastAsia="en-GB"/>
        </w:rPr>
        <w:t>Write a program that</w:t>
      </w:r>
      <w:r w:rsidR="00364E92">
        <w:rPr>
          <w:lang w:eastAsia="en-GB"/>
        </w:rPr>
        <w:t xml:space="preserve"> replaces all the vowels in a string with a specified character.</w:t>
      </w:r>
      <w:r>
        <w:rPr>
          <w:lang w:eastAsia="en-GB"/>
        </w:rPr>
        <w:t xml:space="preserve"> The program will take the string input first, followed by the character to replace all vowels.</w:t>
      </w:r>
    </w:p>
    <w:p w:rsidR="00364E92" w:rsidRPr="003E71E6" w:rsidRDefault="00364E92" w:rsidP="00364E92">
      <w:pPr>
        <w:rPr>
          <w:b/>
          <w:lang w:eastAsia="en-GB"/>
        </w:rPr>
      </w:pPr>
      <w:r w:rsidRPr="003E71E6">
        <w:rPr>
          <w:b/>
          <w:lang w:eastAsia="en-GB"/>
        </w:rPr>
        <w:t>Examples</w:t>
      </w:r>
      <w:r w:rsidR="003E71E6">
        <w:rPr>
          <w:b/>
          <w:lang w:eastAsia="en-GB"/>
        </w:rPr>
        <w:t>:</w:t>
      </w:r>
    </w:p>
    <w:p w:rsidR="00364E92" w:rsidRPr="003E71E6" w:rsidRDefault="00364E92" w:rsidP="003E71E6">
      <w:pPr>
        <w:pStyle w:val="ListParagraph"/>
        <w:numPr>
          <w:ilvl w:val="0"/>
          <w:numId w:val="11"/>
        </w:numPr>
        <w:spacing w:after="240"/>
      </w:pPr>
      <w:r w:rsidRPr="003E71E6">
        <w:t>"the aardvark", "#"</w:t>
      </w:r>
      <w:r w:rsidR="003E71E6" w:rsidRPr="003E71E6">
        <w:t xml:space="preserve"> </w:t>
      </w:r>
      <w:r w:rsidR="003E71E6">
        <w:tab/>
      </w:r>
      <w:r w:rsidR="003E71E6" w:rsidRPr="003E71E6">
        <w:sym w:font="Wingdings" w:char="F0E0"/>
      </w:r>
      <w:r w:rsidRPr="003E71E6">
        <w:t xml:space="preserve"> </w:t>
      </w:r>
      <w:r w:rsidR="003E71E6">
        <w:tab/>
      </w:r>
      <w:r w:rsidRPr="003E71E6">
        <w:t>"</w:t>
      </w:r>
      <w:proofErr w:type="spellStart"/>
      <w:r w:rsidRPr="003E71E6">
        <w:t>th</w:t>
      </w:r>
      <w:proofErr w:type="spellEnd"/>
      <w:r w:rsidRPr="003E71E6">
        <w:t># ##</w:t>
      </w:r>
      <w:proofErr w:type="spellStart"/>
      <w:r w:rsidRPr="003E71E6">
        <w:t>rdv#rk</w:t>
      </w:r>
      <w:proofErr w:type="spellEnd"/>
      <w:r w:rsidRPr="003E71E6">
        <w:t>"</w:t>
      </w:r>
    </w:p>
    <w:p w:rsidR="00364E92" w:rsidRPr="003E71E6" w:rsidRDefault="00364E92" w:rsidP="003E71E6">
      <w:pPr>
        <w:pStyle w:val="ListParagraph"/>
        <w:numPr>
          <w:ilvl w:val="0"/>
          <w:numId w:val="11"/>
        </w:numPr>
        <w:spacing w:after="240"/>
      </w:pPr>
      <w:r w:rsidRPr="003E71E6">
        <w:t>"</w:t>
      </w:r>
      <w:proofErr w:type="spellStart"/>
      <w:r w:rsidRPr="003E71E6">
        <w:t>minnie</w:t>
      </w:r>
      <w:proofErr w:type="spellEnd"/>
      <w:r w:rsidRPr="003E71E6">
        <w:t xml:space="preserve"> mouse", "?"</w:t>
      </w:r>
      <w:r w:rsidR="003E71E6" w:rsidRPr="003E71E6">
        <w:t xml:space="preserve"> </w:t>
      </w:r>
      <w:r w:rsidR="003E71E6">
        <w:tab/>
      </w:r>
      <w:r w:rsidR="003E71E6" w:rsidRPr="003E71E6">
        <w:sym w:font="Wingdings" w:char="F0E0"/>
      </w:r>
      <w:r w:rsidR="003E71E6">
        <w:tab/>
      </w:r>
      <w:r w:rsidRPr="003E71E6">
        <w:t xml:space="preserve"> "</w:t>
      </w:r>
      <w:proofErr w:type="spellStart"/>
      <w:proofErr w:type="gramStart"/>
      <w:r w:rsidRPr="003E71E6">
        <w:t>m?nn</w:t>
      </w:r>
      <w:proofErr w:type="spellEnd"/>
      <w:proofErr w:type="gramEnd"/>
      <w:r w:rsidRPr="003E71E6">
        <w:t>?? m??s?"</w:t>
      </w:r>
    </w:p>
    <w:p w:rsidR="00364E92" w:rsidRPr="003E71E6" w:rsidRDefault="00364E92" w:rsidP="003E71E6">
      <w:pPr>
        <w:pStyle w:val="ListParagraph"/>
        <w:numPr>
          <w:ilvl w:val="0"/>
          <w:numId w:val="11"/>
        </w:numPr>
        <w:spacing w:after="240"/>
      </w:pPr>
      <w:r w:rsidRPr="003E71E6">
        <w:t>"</w:t>
      </w:r>
      <w:proofErr w:type="spellStart"/>
      <w:r w:rsidRPr="003E71E6">
        <w:t>shakespeare</w:t>
      </w:r>
      <w:proofErr w:type="spellEnd"/>
      <w:r w:rsidRPr="003E71E6">
        <w:t>", "*"</w:t>
      </w:r>
      <w:r w:rsidR="003E71E6" w:rsidRPr="003E71E6">
        <w:t xml:space="preserve"> </w:t>
      </w:r>
      <w:r w:rsidR="003E71E6">
        <w:tab/>
      </w:r>
      <w:r w:rsidR="003E71E6" w:rsidRPr="003E71E6">
        <w:sym w:font="Wingdings" w:char="F0E0"/>
      </w:r>
      <w:r w:rsidRPr="003E71E6">
        <w:t xml:space="preserve"> </w:t>
      </w:r>
      <w:r w:rsidR="003E71E6">
        <w:tab/>
      </w:r>
      <w:r w:rsidRPr="003E71E6">
        <w:t>"</w:t>
      </w:r>
      <w:proofErr w:type="spellStart"/>
      <w:r w:rsidRPr="003E71E6">
        <w:t>sh</w:t>
      </w:r>
      <w:proofErr w:type="spellEnd"/>
      <w:r w:rsidRPr="003E71E6">
        <w:t>*k*</w:t>
      </w:r>
      <w:proofErr w:type="spellStart"/>
      <w:r w:rsidRPr="003E71E6">
        <w:t>sp</w:t>
      </w:r>
      <w:proofErr w:type="spellEnd"/>
      <w:r w:rsidRPr="003E71E6">
        <w:t>**r*"</w:t>
      </w:r>
    </w:p>
    <w:p w:rsidR="00364E92" w:rsidRPr="003E71E6" w:rsidRDefault="00364E92" w:rsidP="00364E92">
      <w:pPr>
        <w:rPr>
          <w:b/>
          <w:lang w:eastAsia="en-GB"/>
        </w:rPr>
      </w:pPr>
      <w:r w:rsidRPr="003E71E6">
        <w:rPr>
          <w:b/>
          <w:lang w:eastAsia="en-GB"/>
        </w:rPr>
        <w:t>Notes</w:t>
      </w:r>
    </w:p>
    <w:p w:rsidR="00290E6A" w:rsidRDefault="00364E92" w:rsidP="00290E6A">
      <w:pPr>
        <w:rPr>
          <w:lang w:eastAsia="en-GB"/>
        </w:rPr>
      </w:pPr>
      <w:r>
        <w:rPr>
          <w:lang w:eastAsia="en-GB"/>
        </w:rPr>
        <w:t>All characters will be in lower case.</w:t>
      </w:r>
      <w:bookmarkEnd w:id="32"/>
      <w:bookmarkEnd w:id="33"/>
    </w:p>
    <w:p w:rsidR="005F350E" w:rsidRDefault="005F350E" w:rsidP="00290E6A">
      <w:pPr>
        <w:rPr>
          <w:lang w:eastAsia="en-GB"/>
        </w:rPr>
      </w:pPr>
    </w:p>
    <w:p w:rsidR="00886739" w:rsidRDefault="006F3FFB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35" w:name="_Toc525541934"/>
      <w:bookmarkStart w:id="36" w:name="_Toc18409596"/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933700"/>
                <wp:effectExtent l="0" t="0" r="15875" b="1905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FB" w:rsidRPr="006F3FFB" w:rsidRDefault="006F3FFB" w:rsidP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42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JiKAIAAE4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">
                <v:textbox>
                  <w:txbxContent>
                    <w:p w:rsidR="006F3FFB" w:rsidRPr="006F3FFB" w:rsidRDefault="006F3FFB" w:rsidP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86739">
        <w:rPr>
          <w:lang w:eastAsia="en-GB"/>
        </w:rPr>
        <w:br w:type="page"/>
      </w:r>
    </w:p>
    <w:p w:rsidR="005E62F2" w:rsidRDefault="00886739" w:rsidP="005E62F2">
      <w:pPr>
        <w:pStyle w:val="Heading1"/>
        <w:rPr>
          <w:rFonts w:eastAsia="Times New Roman"/>
          <w:lang w:eastAsia="en-GB"/>
        </w:rPr>
      </w:pPr>
      <w:bookmarkStart w:id="37" w:name="_Toc19258797"/>
      <w:r>
        <w:rPr>
          <w:lang w:eastAsia="en-GB"/>
        </w:rPr>
        <w:lastRenderedPageBreak/>
        <w:t>Program 1</w:t>
      </w:r>
      <w:r w:rsidR="00D17284">
        <w:rPr>
          <w:lang w:eastAsia="en-GB"/>
        </w:rPr>
        <w:t>3</w:t>
      </w:r>
      <w:r>
        <w:rPr>
          <w:lang w:eastAsia="en-GB"/>
        </w:rPr>
        <w:t xml:space="preserve"> – </w:t>
      </w:r>
      <w:bookmarkEnd w:id="35"/>
      <w:bookmarkEnd w:id="36"/>
      <w:r w:rsidR="005E62F2">
        <w:rPr>
          <w:rFonts w:eastAsia="Times New Roman"/>
          <w:lang w:eastAsia="en-GB"/>
        </w:rPr>
        <w:t>Hacker Speak</w:t>
      </w:r>
      <w:bookmarkEnd w:id="37"/>
    </w:p>
    <w:p w:rsidR="005E62F2" w:rsidRPr="00A36C62" w:rsidRDefault="005E62F2" w:rsidP="005E62F2">
      <w:pPr>
        <w:rPr>
          <w:lang w:eastAsia="en-GB"/>
        </w:rPr>
      </w:pPr>
    </w:p>
    <w:p w:rsidR="005E62F2" w:rsidRDefault="005E62F2" w:rsidP="005E62F2">
      <w:pPr>
        <w:rPr>
          <w:lang w:eastAsia="en-GB"/>
        </w:rPr>
      </w:pPr>
      <w:r w:rsidRPr="00C96C68">
        <w:rPr>
          <w:lang w:eastAsia="en-GB"/>
        </w:rPr>
        <w:t xml:space="preserve">Write a program </w:t>
      </w:r>
      <w:r>
        <w:rPr>
          <w:lang w:eastAsia="en-GB"/>
        </w:rPr>
        <w:t>that takes a string as an argument and returns a coded (h4ck3r 5p34k) version of the string.</w:t>
      </w:r>
    </w:p>
    <w:p w:rsidR="005E62F2" w:rsidRPr="006679A3" w:rsidRDefault="005E62F2" w:rsidP="005E62F2">
      <w:pPr>
        <w:rPr>
          <w:b/>
          <w:lang w:eastAsia="en-GB"/>
        </w:rPr>
      </w:pPr>
      <w:r w:rsidRPr="006679A3">
        <w:rPr>
          <w:b/>
          <w:lang w:eastAsia="en-GB"/>
        </w:rPr>
        <w:t>Examples</w:t>
      </w:r>
      <w:r>
        <w:rPr>
          <w:b/>
          <w:lang w:eastAsia="en-GB"/>
        </w:rPr>
        <w:t>:</w:t>
      </w:r>
    </w:p>
    <w:p w:rsidR="005E62F2" w:rsidRPr="006679A3" w:rsidRDefault="005E62F2" w:rsidP="005E62F2">
      <w:pPr>
        <w:pStyle w:val="ListParagraph"/>
        <w:numPr>
          <w:ilvl w:val="0"/>
          <w:numId w:val="10"/>
        </w:numPr>
      </w:pPr>
      <w:r w:rsidRPr="006679A3">
        <w:t>"</w:t>
      </w:r>
      <w:proofErr w:type="spellStart"/>
      <w:r w:rsidRPr="006679A3">
        <w:t>javascript</w:t>
      </w:r>
      <w:proofErr w:type="spellEnd"/>
      <w:r w:rsidRPr="006679A3">
        <w:t xml:space="preserve"> is cool" </w:t>
      </w:r>
      <w:r>
        <w:tab/>
      </w:r>
      <w:r>
        <w:tab/>
      </w:r>
      <w:r w:rsidRPr="006679A3">
        <w:rPr>
          <w:rFonts w:ascii="Segoe UI Symbol" w:hAnsi="Segoe UI Symbol" w:cs="Segoe UI Symbol"/>
        </w:rPr>
        <w:sym w:font="Wingdings" w:char="F0E0"/>
      </w:r>
      <w:r w:rsidRPr="006679A3">
        <w:t xml:space="preserve"> </w:t>
      </w:r>
      <w:r>
        <w:tab/>
      </w:r>
      <w:r w:rsidRPr="006679A3">
        <w:t>"j4v45cr1pt 15 c00l"</w:t>
      </w:r>
    </w:p>
    <w:p w:rsidR="005E62F2" w:rsidRPr="006679A3" w:rsidRDefault="005E62F2" w:rsidP="005E62F2">
      <w:pPr>
        <w:pStyle w:val="ListParagraph"/>
        <w:numPr>
          <w:ilvl w:val="0"/>
          <w:numId w:val="10"/>
        </w:numPr>
      </w:pPr>
      <w:r w:rsidRPr="006679A3">
        <w:t xml:space="preserve">"programming is fun" </w:t>
      </w:r>
      <w:r>
        <w:tab/>
      </w:r>
      <w:r w:rsidRPr="006679A3">
        <w:sym w:font="Wingdings" w:char="F0E0"/>
      </w:r>
      <w:r w:rsidRPr="006679A3">
        <w:t xml:space="preserve"> </w:t>
      </w:r>
      <w:r>
        <w:tab/>
      </w:r>
      <w:r w:rsidRPr="006679A3">
        <w:t>"pr0gr4mm1ng 15 fun"</w:t>
      </w:r>
    </w:p>
    <w:p w:rsidR="005E62F2" w:rsidRPr="006679A3" w:rsidRDefault="005E62F2" w:rsidP="005E62F2">
      <w:pPr>
        <w:pStyle w:val="ListParagraph"/>
        <w:numPr>
          <w:ilvl w:val="0"/>
          <w:numId w:val="10"/>
        </w:numPr>
        <w:spacing w:after="240"/>
      </w:pPr>
      <w:r w:rsidRPr="006679A3">
        <w:t xml:space="preserve">"become a coder" </w:t>
      </w:r>
      <w:r>
        <w:tab/>
      </w:r>
      <w:r>
        <w:tab/>
      </w:r>
      <w:r w:rsidRPr="006679A3">
        <w:sym w:font="Wingdings" w:char="F0E0"/>
      </w:r>
      <w:r w:rsidRPr="006679A3">
        <w:t xml:space="preserve"> </w:t>
      </w:r>
      <w:r>
        <w:tab/>
      </w:r>
      <w:r w:rsidRPr="006679A3">
        <w:t>"b3c0m3 4 c0d3r"</w:t>
      </w:r>
    </w:p>
    <w:p w:rsidR="005E62F2" w:rsidRPr="006679A3" w:rsidRDefault="005E62F2" w:rsidP="005E62F2">
      <w:pPr>
        <w:rPr>
          <w:b/>
          <w:lang w:eastAsia="en-GB"/>
        </w:rPr>
      </w:pPr>
      <w:r w:rsidRPr="006679A3">
        <w:rPr>
          <w:b/>
          <w:lang w:eastAsia="en-GB"/>
        </w:rPr>
        <w:t>Notes</w:t>
      </w:r>
      <w:r>
        <w:rPr>
          <w:b/>
          <w:lang w:eastAsia="en-GB"/>
        </w:rPr>
        <w:t>:</w:t>
      </w:r>
    </w:p>
    <w:p w:rsidR="005E62F2" w:rsidRDefault="005E62F2" w:rsidP="005E62F2">
      <w:pPr>
        <w:rPr>
          <w:lang w:eastAsia="en-GB"/>
        </w:rPr>
      </w:pPr>
      <w:r>
        <w:rPr>
          <w:lang w:eastAsia="en-GB"/>
        </w:rPr>
        <w:t>In order to work properly, the function should replace:</w:t>
      </w:r>
    </w:p>
    <w:p w:rsidR="00290E6A" w:rsidRDefault="005E62F2" w:rsidP="005E62F2">
      <w:pPr>
        <w:rPr>
          <w:lang w:eastAsia="en-GB"/>
        </w:rPr>
      </w:pPr>
      <w:r>
        <w:rPr>
          <w:lang w:eastAsia="en-GB"/>
        </w:rPr>
        <w:t>"a" with 4, "e" with 3, "</w:t>
      </w: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>" with 1, "o" with 0, and "s" with 5.</w:t>
      </w:r>
    </w:p>
    <w:p w:rsidR="005F350E" w:rsidRDefault="005F350E" w:rsidP="005E62F2">
      <w:pPr>
        <w:rPr>
          <w:lang w:eastAsia="en-GB"/>
        </w:rPr>
      </w:pPr>
    </w:p>
    <w:p w:rsidR="005F350E" w:rsidRPr="000632A0" w:rsidRDefault="005F350E" w:rsidP="005E62F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6B247D4" wp14:editId="607A7DEF">
                <wp:extent cx="5718175" cy="2933700"/>
                <wp:effectExtent l="0" t="0" r="1587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0E" w:rsidRPr="006F3FFB" w:rsidRDefault="005F350E" w:rsidP="005F350E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247D4" id="_x0000_s1043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">
                <v:textbox>
                  <w:txbxContent>
                    <w:p w:rsidR="005F350E" w:rsidRPr="006F3FFB" w:rsidRDefault="005F350E" w:rsidP="005F350E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F350E" w:rsidRPr="000632A0" w:rsidSect="00B64D3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AC" w:rsidRDefault="00DD7FAC" w:rsidP="00713813">
      <w:pPr>
        <w:spacing w:after="0" w:line="240" w:lineRule="auto"/>
      </w:pPr>
      <w:r>
        <w:separator/>
      </w:r>
    </w:p>
  </w:endnote>
  <w:endnote w:type="continuationSeparator" w:id="0">
    <w:p w:rsidR="00DD7FAC" w:rsidRDefault="00DD7FAC" w:rsidP="0071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8995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7FAC" w:rsidRDefault="00DD7FAC" w:rsidP="00882745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AC" w:rsidRDefault="00DD7FAC" w:rsidP="00713813">
      <w:pPr>
        <w:spacing w:after="0" w:line="240" w:lineRule="auto"/>
      </w:pPr>
      <w:r>
        <w:separator/>
      </w:r>
    </w:p>
  </w:footnote>
  <w:footnote w:type="continuationSeparator" w:id="0">
    <w:p w:rsidR="00DD7FAC" w:rsidRDefault="00DD7FAC" w:rsidP="00713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1BD"/>
    <w:multiLevelType w:val="hybridMultilevel"/>
    <w:tmpl w:val="0F3813A0"/>
    <w:lvl w:ilvl="0" w:tplc="2E82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E1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C6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C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80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82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A5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87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4AF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4141D"/>
    <w:multiLevelType w:val="hybridMultilevel"/>
    <w:tmpl w:val="8BA81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02856"/>
    <w:multiLevelType w:val="multilevel"/>
    <w:tmpl w:val="3144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50800"/>
    <w:multiLevelType w:val="hybridMultilevel"/>
    <w:tmpl w:val="3F62E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C4C6B"/>
    <w:multiLevelType w:val="hybridMultilevel"/>
    <w:tmpl w:val="C708F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E029A"/>
    <w:multiLevelType w:val="multilevel"/>
    <w:tmpl w:val="D6F6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539ED"/>
    <w:multiLevelType w:val="hybridMultilevel"/>
    <w:tmpl w:val="D2464D1C"/>
    <w:lvl w:ilvl="0" w:tplc="BB66A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83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AA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0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A3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46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6E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CF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22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2A2957"/>
    <w:multiLevelType w:val="hybridMultilevel"/>
    <w:tmpl w:val="7396D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32BB0"/>
    <w:multiLevelType w:val="hybridMultilevel"/>
    <w:tmpl w:val="80AE2610"/>
    <w:lvl w:ilvl="0" w:tplc="B3204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80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1EA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A8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40C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CC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DC6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8D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E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049274B"/>
    <w:multiLevelType w:val="hybridMultilevel"/>
    <w:tmpl w:val="392A4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55C1D"/>
    <w:multiLevelType w:val="hybridMultilevel"/>
    <w:tmpl w:val="085E5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502D2"/>
    <w:multiLevelType w:val="hybridMultilevel"/>
    <w:tmpl w:val="A66E3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42CD5"/>
    <w:multiLevelType w:val="hybridMultilevel"/>
    <w:tmpl w:val="29306F02"/>
    <w:lvl w:ilvl="0" w:tplc="F90C0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4C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0E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EE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2A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2E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CC7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2E1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EB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857671E"/>
    <w:multiLevelType w:val="hybridMultilevel"/>
    <w:tmpl w:val="70B2E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2"/>
  </w:num>
  <w:num w:numId="7">
    <w:abstractNumId w:val="1"/>
  </w:num>
  <w:num w:numId="8">
    <w:abstractNumId w:val="3"/>
  </w:num>
  <w:num w:numId="9">
    <w:abstractNumId w:val="1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C68"/>
    <w:rsid w:val="000632A0"/>
    <w:rsid w:val="00075267"/>
    <w:rsid w:val="000A344B"/>
    <w:rsid w:val="001B2B17"/>
    <w:rsid w:val="00290E6A"/>
    <w:rsid w:val="003266AB"/>
    <w:rsid w:val="00351EED"/>
    <w:rsid w:val="003568FF"/>
    <w:rsid w:val="00364E92"/>
    <w:rsid w:val="00370170"/>
    <w:rsid w:val="003D6B04"/>
    <w:rsid w:val="003E3780"/>
    <w:rsid w:val="003E64F2"/>
    <w:rsid w:val="003E71E6"/>
    <w:rsid w:val="003F49DA"/>
    <w:rsid w:val="00545E50"/>
    <w:rsid w:val="005508C1"/>
    <w:rsid w:val="00595032"/>
    <w:rsid w:val="005E4A13"/>
    <w:rsid w:val="005E62F2"/>
    <w:rsid w:val="005E7BDF"/>
    <w:rsid w:val="005F350E"/>
    <w:rsid w:val="00614A29"/>
    <w:rsid w:val="006679A3"/>
    <w:rsid w:val="0068768D"/>
    <w:rsid w:val="006B5354"/>
    <w:rsid w:val="006F3FFB"/>
    <w:rsid w:val="00713813"/>
    <w:rsid w:val="00756E1B"/>
    <w:rsid w:val="00761EDF"/>
    <w:rsid w:val="00765D7E"/>
    <w:rsid w:val="007D3E29"/>
    <w:rsid w:val="007D68E6"/>
    <w:rsid w:val="00836C4D"/>
    <w:rsid w:val="00847CE0"/>
    <w:rsid w:val="00882745"/>
    <w:rsid w:val="008853C9"/>
    <w:rsid w:val="00886739"/>
    <w:rsid w:val="008911CF"/>
    <w:rsid w:val="008A75DB"/>
    <w:rsid w:val="0093223C"/>
    <w:rsid w:val="0097063A"/>
    <w:rsid w:val="009B0383"/>
    <w:rsid w:val="00A36C62"/>
    <w:rsid w:val="00A7485A"/>
    <w:rsid w:val="00AB1907"/>
    <w:rsid w:val="00B64D38"/>
    <w:rsid w:val="00BB3B40"/>
    <w:rsid w:val="00C96C68"/>
    <w:rsid w:val="00D17284"/>
    <w:rsid w:val="00D53F40"/>
    <w:rsid w:val="00D61D61"/>
    <w:rsid w:val="00D63153"/>
    <w:rsid w:val="00D726D2"/>
    <w:rsid w:val="00DD751E"/>
    <w:rsid w:val="00DD7FAC"/>
    <w:rsid w:val="00E872B7"/>
    <w:rsid w:val="00ED546A"/>
    <w:rsid w:val="00F51FF0"/>
    <w:rsid w:val="00F7257D"/>
    <w:rsid w:val="00F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28B5"/>
  <w15:chartTrackingRefBased/>
  <w15:docId w15:val="{B4D6C42A-16C7-4AC6-8A94-4537EEF3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A2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C9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C9"/>
    <w:rPr>
      <w:rFonts w:ascii="Calibri" w:eastAsiaTheme="majorEastAsia" w:hAnsi="Calibri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8911CF"/>
    <w:pPr>
      <w:spacing w:after="0" w:line="240" w:lineRule="auto"/>
      <w:ind w:left="720"/>
      <w:contextualSpacing/>
    </w:pPr>
    <w:rPr>
      <w:rFonts w:ascii="Calibri" w:eastAsia="Times New Roman" w:hAnsi="Calibri" w:cs="Times New Roman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138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38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813"/>
  </w:style>
  <w:style w:type="paragraph" w:styleId="Footer">
    <w:name w:val="footer"/>
    <w:basedOn w:val="Normal"/>
    <w:link w:val="FooterChar"/>
    <w:uiPriority w:val="99"/>
    <w:unhideWhenUsed/>
    <w:rsid w:val="00713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813"/>
  </w:style>
  <w:style w:type="paragraph" w:styleId="TOCHeading">
    <w:name w:val="TOC Heading"/>
    <w:basedOn w:val="Heading1"/>
    <w:next w:val="Normal"/>
    <w:uiPriority w:val="39"/>
    <w:unhideWhenUsed/>
    <w:qFormat/>
    <w:rsid w:val="00B64D38"/>
    <w:pPr>
      <w:outlineLvl w:val="9"/>
    </w:pPr>
    <w:rPr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B64D3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64D38"/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64D38"/>
    <w:pPr>
      <w:spacing w:after="100" w:line="276" w:lineRule="auto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64D38"/>
    <w:pPr>
      <w:spacing w:after="100" w:line="276" w:lineRule="auto"/>
      <w:ind w:left="48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533">
          <w:marLeft w:val="288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4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70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423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Computer Science Dept.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9A4664-83BF-45E9-A70C-ED88A5160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816371F1</Template>
  <TotalTime>65</TotalTime>
  <Pages>15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A-Level Computer Science</vt:lpstr>
    </vt:vector>
  </TitlesOfParts>
  <Company>Notre Dame Catholic Sixth Form College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A-Level Computer Science</dc:title>
  <dc:subject>Year 1 – Programming Challenges</dc:subject>
  <dc:creator>S Wood</dc:creator>
  <cp:keywords/>
  <dc:description/>
  <cp:lastModifiedBy>Stephen Wood</cp:lastModifiedBy>
  <cp:revision>44</cp:revision>
  <dcterms:created xsi:type="dcterms:W3CDTF">2019-09-03T12:36:00Z</dcterms:created>
  <dcterms:modified xsi:type="dcterms:W3CDTF">2019-09-13T08:19:00Z</dcterms:modified>
</cp:coreProperties>
</file>